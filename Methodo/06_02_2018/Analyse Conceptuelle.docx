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wp:positionH relativeFrom="page">
                      <wp:posOffset>180754</wp:posOffset>
                    </wp:positionH>
                    <wp:positionV relativeFrom="margin">
                      <wp:posOffset>5080</wp:posOffset>
                    </wp:positionV>
                    <wp:extent cx="7432158" cy="6687879"/>
                    <wp:effectExtent l="0" t="0" r="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2158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sz w:val="180"/>
                                    <w:szCs w:val="180"/>
                                    <w:lang w:val="fr-FR"/>
                                  </w:rPr>
                                  <w:alias w:val="Titre"/>
                                  <w:tag w:val=""/>
                                  <w:id w:val="2115015981"/>
                                  <w:placeholder>
                                    <w:docPart w:val="CD6A2D526EDF4D96AE10536DE0930FCD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2BC6" w:rsidRPr="002B3A7B" w:rsidRDefault="00982BC6" w:rsidP="002B3A7B">
                                    <w:pPr>
                                      <w:pStyle w:val="Titre"/>
                                      <w:jc w:val="center"/>
                                      <w:rPr>
                                        <w:noProof/>
                                        <w:sz w:val="180"/>
                                        <w:szCs w:val="180"/>
                                        <w:lang w:val="fr-FR"/>
                                      </w:rPr>
                                    </w:pPr>
                                    <w:r w:rsidRPr="002B3A7B">
                                      <w:rPr>
                                        <w:noProof/>
                                        <w:sz w:val="180"/>
                                        <w:szCs w:val="180"/>
                                        <w:lang w:val="fr-FR"/>
                                      </w:rPr>
                                      <w:t>Analyse Conceptuelle</w:t>
                                    </w:r>
                                  </w:p>
                                </w:sdtContent>
                              </w:sdt>
                              <w:p w:rsidR="00982BC6" w:rsidRPr="00C51740" w:rsidRDefault="00120D69">
                                <w:pPr>
                                  <w:pStyle w:val="Sous-titre"/>
                                  <w:ind w:left="144" w:right="720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us-titre"/>
                                    <w:tag w:val=""/>
                                    <w:id w:val="867562735"/>
                                    <w:placeholder>
                                      <w:docPart w:val="0F432FEEBDE641DB9CD0B190E33A686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BC6">
                                      <w:rPr>
                                        <w:noProof/>
                                        <w:lang w:val="fr-FR"/>
                                      </w:rPr>
                                      <w:t>2017-2018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Citation ou sommaire"/>
                                  <w:tag w:val="Citation ou sommaire"/>
                                  <w:id w:val="-247963122"/>
                                  <w:placeholder>
                                    <w:docPart w:val="2E3A3B2FF96B416AB179B5841412231C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2BC6" w:rsidRPr="00C51740" w:rsidRDefault="008F1C81">
                                    <w:pPr>
                                      <w:pStyle w:val="Sommaire"/>
                                      <w:spacing w:after="600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 w:rsidRPr="00C51740">
                                      <w:rPr>
                                        <w:noProof/>
                                      </w:rPr>
                                      <w:t>[Ajoutez ici une citation de l’un des dirigeants de votre entreprise ou utilisez cet emplacement pour insérer un court résumé du contenu du document.]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14.25pt;margin-top:.4pt;width:585.2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noProof/>
                              <w:sz w:val="180"/>
                              <w:szCs w:val="180"/>
                              <w:lang w:val="fr-FR"/>
                            </w:rPr>
                            <w:alias w:val="Titre"/>
                            <w:tag w:val=""/>
                            <w:id w:val="2115015981"/>
                            <w:placeholder>
                              <w:docPart w:val="CD6A2D526EDF4D96AE10536DE0930FCD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82BC6" w:rsidRPr="002B3A7B" w:rsidRDefault="00982BC6" w:rsidP="002B3A7B">
                              <w:pPr>
                                <w:pStyle w:val="Titre"/>
                                <w:jc w:val="center"/>
                                <w:rPr>
                                  <w:noProof/>
                                  <w:sz w:val="180"/>
                                  <w:szCs w:val="180"/>
                                  <w:lang w:val="fr-FR"/>
                                </w:rPr>
                              </w:pPr>
                              <w:r w:rsidRPr="002B3A7B">
                                <w:rPr>
                                  <w:noProof/>
                                  <w:sz w:val="180"/>
                                  <w:szCs w:val="180"/>
                                  <w:lang w:val="fr-FR"/>
                                </w:rPr>
                                <w:t>Analyse Conceptuelle</w:t>
                              </w:r>
                            </w:p>
                          </w:sdtContent>
                        </w:sdt>
                        <w:p w:rsidR="00982BC6" w:rsidRPr="00C51740" w:rsidRDefault="00120D69">
                          <w:pPr>
                            <w:pStyle w:val="Sous-titre"/>
                            <w:ind w:left="144" w:right="720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us-titre"/>
                              <w:tag w:val=""/>
                              <w:id w:val="867562735"/>
                              <w:placeholder>
                                <w:docPart w:val="0F432FEEBDE641DB9CD0B190E33A686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2BC6">
                                <w:rPr>
                                  <w:noProof/>
                                  <w:lang w:val="fr-FR"/>
                                </w:rPr>
                                <w:t>2017-2018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Citation ou sommaire"/>
                            <w:tag w:val="Citation ou sommaire"/>
                            <w:id w:val="-247963122"/>
                            <w:placeholder>
                              <w:docPart w:val="2E3A3B2FF96B416AB179B5841412231C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82BC6" w:rsidRPr="00C51740" w:rsidRDefault="008F1C81">
                              <w:pPr>
                                <w:pStyle w:val="Sommaire"/>
                                <w:spacing w:after="600"/>
                                <w:rPr>
                                  <w:noProof/>
                                  <w:lang w:val="fr-FR"/>
                                </w:rPr>
                              </w:pPr>
                              <w:r w:rsidRPr="00C51740">
                                <w:rPr>
                                  <w:noProof/>
                                </w:rPr>
                                <w:t>[Ajoutez ici une citation de l’un des dirigeants de votre entreprise ou utilisez cet emplacement pour insérer un court résumé du contenu du document.]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2BC6" w:rsidRPr="006E4111" w:rsidRDefault="00120D69">
                                <w:pPr>
                                  <w:pStyle w:val="Organisation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82BC6">
                                      <w:rPr>
                                        <w:noProof/>
                                        <w:lang w:val="fr-FR"/>
                                      </w:rPr>
                                      <w:t>Creative’ Verce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982BC6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982BC6" w:rsidRPr="006E4111" w:rsidRDefault="00982BC6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982BC6" w:rsidRPr="006E4111" w:rsidRDefault="00982BC6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982BC6" w:rsidRPr="006E4111" w:rsidRDefault="00982BC6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982BC6" w:rsidRPr="00852563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982BC6" w:rsidRPr="006E4111" w:rsidRDefault="00982BC6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r w:rsidRPr="006E4111">
                                        <w:rPr>
                                          <w:b/>
                                          <w:bCs/>
                                          <w:noProof/>
                                          <w:lang w:val="fr-FR"/>
                                        </w:rPr>
                                        <w:t>Tél</w:t>
                                      </w:r>
                                      <w:r w:rsidRPr="006E4111">
                                        <w:rPr>
                                          <w:noProof/>
                                          <w:lang w:val="fr-FR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phone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07 80 31 11 21</w:t>
                                          </w:r>
                                        </w:sdtContent>
                                      </w:sdt>
                                    </w:p>
                                    <w:p w:rsidR="00982BC6" w:rsidRPr="006E4111" w:rsidRDefault="00982BC6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fr-FR"/>
                                      </w:rPr>
                                      <w:alias w:val="Adresse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982BC6" w:rsidRPr="006E4111" w:rsidRDefault="00982BC6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Rue de l’industrie</w:t>
                                          </w: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br/>
                                            <w:t>St Berthevin 53 300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noProof/>
                                          <w:lang w:val="fr-FR"/>
                                        </w:rPr>
                                        <w:alias w:val="Site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82BC6" w:rsidRPr="006E4111" w:rsidRDefault="00982BC6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www.CreativeVerce.fr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noProof/>
                                          <w:lang w:val="fr-FR"/>
                                        </w:rPr>
                                        <w:alias w:val="Courrier électronique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82BC6" w:rsidRPr="006E4111" w:rsidRDefault="00982BC6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Andrew.Burger@creativeVerce.fr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982BC6" w:rsidRPr="00852563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982BC6" w:rsidRPr="006E4111" w:rsidRDefault="00982BC6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982BC6" w:rsidRPr="006E4111" w:rsidRDefault="00982BC6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982BC6" w:rsidRPr="006E4111" w:rsidRDefault="00982BC6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82BC6" w:rsidRPr="006E4111" w:rsidRDefault="00982BC6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982BC6" w:rsidRPr="006E4111" w:rsidRDefault="00120D69">
                          <w:pPr>
                            <w:pStyle w:val="Organisation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82BC6">
                                <w:rPr>
                                  <w:noProof/>
                                  <w:lang w:val="fr-FR"/>
                                </w:rPr>
                                <w:t>Creative’ Verce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982BC6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982BC6" w:rsidRPr="006E4111" w:rsidRDefault="00982BC6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982BC6" w:rsidRPr="006E4111" w:rsidRDefault="00982BC6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982BC6" w:rsidRPr="006E4111" w:rsidRDefault="00982BC6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982BC6" w:rsidRPr="00852563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982BC6" w:rsidRPr="006E4111" w:rsidRDefault="00982BC6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r w:rsidRPr="006E4111">
                                  <w:rPr>
                                    <w:b/>
                                    <w:bCs/>
                                    <w:noProof/>
                                    <w:lang w:val="fr-FR"/>
                                  </w:rPr>
                                  <w:t>Tél</w:t>
                                </w:r>
                                <w:r w:rsidRPr="006E4111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phone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07 80 31 11 21</w:t>
                                    </w:r>
                                  </w:sdtContent>
                                </w:sdt>
                              </w:p>
                              <w:p w:rsidR="00982BC6" w:rsidRPr="006E4111" w:rsidRDefault="00982BC6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Adresse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982BC6" w:rsidRPr="006E4111" w:rsidRDefault="00982BC6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Rue de l’industrie</w:t>
                                    </w: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br/>
                                      <w:t>St Berthevin 53 300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Site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2BC6" w:rsidRPr="006E4111" w:rsidRDefault="00982BC6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www.CreativeVerce.fr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Courrier électronique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82BC6" w:rsidRPr="006E4111" w:rsidRDefault="00982BC6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Andrew.Burger@creativeVerce.fr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982BC6" w:rsidRPr="00852563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982BC6" w:rsidRPr="006E4111" w:rsidRDefault="00982BC6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982BC6" w:rsidRPr="006E4111" w:rsidRDefault="00982BC6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982BC6" w:rsidRPr="006E4111" w:rsidRDefault="00982BC6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:rsidR="00982BC6" w:rsidRPr="006E4111" w:rsidRDefault="00982BC6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  <w:p w:rsidR="008F1C81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505692518" w:history="1">
            <w:r w:rsidR="008F1C81" w:rsidRPr="00AC777F">
              <w:rPr>
                <w:rStyle w:val="Lienhypertexte"/>
                <w:lang w:val="fr-FR"/>
              </w:rPr>
              <w:t>Lister les objectifs fondamentaux</w:t>
            </w:r>
            <w:r w:rsidR="008F1C81">
              <w:rPr>
                <w:webHidden/>
              </w:rPr>
              <w:tab/>
            </w:r>
            <w:r w:rsidR="008F1C81">
              <w:rPr>
                <w:webHidden/>
              </w:rPr>
              <w:fldChar w:fldCharType="begin"/>
            </w:r>
            <w:r w:rsidR="008F1C81">
              <w:rPr>
                <w:webHidden/>
              </w:rPr>
              <w:instrText xml:space="preserve"> PAGEREF _Toc505692518 \h </w:instrText>
            </w:r>
            <w:r w:rsidR="008F1C81">
              <w:rPr>
                <w:webHidden/>
              </w:rPr>
            </w:r>
            <w:r w:rsidR="008F1C81">
              <w:rPr>
                <w:webHidden/>
              </w:rPr>
              <w:fldChar w:fldCharType="separate"/>
            </w:r>
            <w:r w:rsidR="008F1C81">
              <w:rPr>
                <w:webHidden/>
              </w:rPr>
              <w:t>1</w:t>
            </w:r>
            <w:r w:rsidR="008F1C81"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19" w:history="1">
            <w:r w:rsidRPr="00AC777F">
              <w:rPr>
                <w:rStyle w:val="Lienhypertexte"/>
                <w:lang w:val="fr-FR"/>
              </w:rPr>
              <w:t>Règle de gestion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20" w:history="1">
            <w:r w:rsidRPr="00AC777F">
              <w:rPr>
                <w:rStyle w:val="Lienhypertexte"/>
                <w:lang w:val="fr-FR"/>
              </w:rPr>
              <w:t>Etudes de sorties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21" w:history="1">
            <w:r w:rsidRPr="00AC777F">
              <w:rPr>
                <w:rStyle w:val="Lienhypertexte"/>
                <w:lang w:val="fr-FR"/>
              </w:rPr>
              <w:t>Etudes de fichiers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22" w:history="1">
            <w:r w:rsidRPr="00AC777F">
              <w:rPr>
                <w:rStyle w:val="Lienhypertexte"/>
                <w:lang w:val="fr-FR"/>
              </w:rPr>
              <w:t>Document d’entrée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23" w:history="1">
            <w:r w:rsidRPr="00AC777F">
              <w:rPr>
                <w:rStyle w:val="Lienhypertexte"/>
                <w:lang w:val="fr-FR"/>
              </w:rPr>
              <w:t>Etude des écrans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24" w:history="1">
            <w:r w:rsidRPr="00AC777F">
              <w:rPr>
                <w:rStyle w:val="Lienhypertexte"/>
                <w:lang w:val="fr-FR"/>
              </w:rPr>
              <w:t>Informations de contact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F1C81" w:rsidRDefault="008F1C81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ja-JP"/>
            </w:rPr>
          </w:pPr>
          <w:hyperlink w:anchor="_Toc505692525" w:history="1">
            <w:r w:rsidRPr="00AC777F">
              <w:rPr>
                <w:rStyle w:val="Lienhypertexte"/>
                <w:lang w:val="fr-FR"/>
              </w:rPr>
              <w:t>Informations sur l’entreprise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_Toc505692525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Default="001C7EAC" w:rsidP="0070256D">
      <w:pPr>
        <w:pStyle w:val="Titre1"/>
        <w:rPr>
          <w:noProof/>
          <w:lang w:val="fr-FR"/>
        </w:rPr>
      </w:pPr>
      <w:bookmarkStart w:id="0" w:name="_Toc505692518"/>
      <w:r w:rsidRPr="002E3E7D">
        <w:rPr>
          <w:noProof/>
          <w:lang w:bidi="th-TH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CitationCar"/>
                                <w:i/>
                                <w:iCs/>
                              </w:rPr>
                              <w:id w:val="-426426330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rStyle w:val="Policepardfaut"/>
                              </w:rPr>
                            </w:sdtEndPr>
                            <w:sdtContent>
                              <w:p w:rsidR="00982BC6" w:rsidRDefault="00982BC6">
                                <w:pPr>
                                  <w:pStyle w:val="Citation"/>
                                </w:pPr>
                                <w:r w:rsidRPr="006E4111">
                                  <w:rPr>
                                    <w:noProof/>
                                    <w:lang w:val="fr-FR"/>
                                  </w:rPr>
                                  <w:t xml:space="preserve">« Vous avez quelque chose de très important à dire à vos lecteurs ? </w:t>
                                </w:r>
                                <w:r>
                                  <w:rPr>
                                    <w:noProof/>
                                    <w:lang w:val="fr-FR"/>
                                  </w:rPr>
                                  <w:br/>
                                </w:r>
                                <w:r w:rsidRPr="006E4111">
                                  <w:rPr>
                                    <w:noProof/>
                                    <w:lang w:val="fr-FR"/>
                                  </w:rPr>
                                  <w:t>Mettez-le en évidence au moyen d’un encadré. »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sdt>
                      <w:sdtPr>
                        <w:rPr>
                          <w:rStyle w:val="CitationCar"/>
                          <w:i/>
                          <w:iCs/>
                        </w:rPr>
                        <w:id w:val="-426426330"/>
                        <w:temporary/>
                        <w:showingPlcHdr/>
                        <w15:appearance w15:val="hidden"/>
                      </w:sdtPr>
                      <w:sdtEndPr>
                        <w:rPr>
                          <w:rStyle w:val="Policepardfaut"/>
                        </w:rPr>
                      </w:sdtEndPr>
                      <w:sdtContent>
                        <w:p w:rsidR="00982BC6" w:rsidRDefault="00982BC6">
                          <w:pPr>
                            <w:pStyle w:val="Citation"/>
                          </w:pPr>
                          <w:r w:rsidRPr="006E4111">
                            <w:rPr>
                              <w:noProof/>
                              <w:lang w:val="fr-FR"/>
                            </w:rPr>
                            <w:t xml:space="preserve">« Vous avez quelque chose de très important à dire à vos lecteurs ? </w:t>
                          </w:r>
                          <w:r>
                            <w:rPr>
                              <w:noProof/>
                              <w:lang w:val="fr-FR"/>
                            </w:rPr>
                            <w:br/>
                          </w:r>
                          <w:r w:rsidRPr="006E4111">
                            <w:rPr>
                              <w:noProof/>
                              <w:lang w:val="fr-FR"/>
                            </w:rPr>
                            <w:t>Mettez-le en évidence au moyen d’un encadré. »</w:t>
                          </w:r>
                        </w:p>
                      </w:sdtContent>
                    </w:sdt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2B3A7B">
        <w:rPr>
          <w:noProof/>
          <w:lang w:val="fr-FR"/>
        </w:rPr>
        <w:t>Lister les objectifs fondamentaux</w:t>
      </w:r>
      <w:bookmarkEnd w:id="0"/>
    </w:p>
    <w:p w:rsidR="0070256D" w:rsidRDefault="0070256D" w:rsidP="0070256D">
      <w:pPr>
        <w:rPr>
          <w:lang w:val="fr-FR"/>
        </w:rPr>
      </w:pPr>
      <w:r>
        <w:rPr>
          <w:lang w:val="fr-FR"/>
        </w:rPr>
        <w:t>Les différents objectifs fondamentaux sont :</w:t>
      </w:r>
    </w:p>
    <w:p w:rsidR="00707E24" w:rsidRDefault="00982BC6" w:rsidP="0070256D">
      <w:pPr>
        <w:rPr>
          <w:lang w:val="fr-FR"/>
        </w:rPr>
      </w:pPr>
      <w:r>
        <w:rPr>
          <w:lang w:val="fr-FR"/>
        </w:rPr>
        <w:tab/>
        <w:t>-Création des descriptifs des courses</w:t>
      </w:r>
    </w:p>
    <w:p w:rsidR="00707E24" w:rsidRDefault="00707E24" w:rsidP="0070256D">
      <w:pPr>
        <w:rPr>
          <w:lang w:val="fr-FR"/>
        </w:rPr>
      </w:pPr>
      <w:r>
        <w:rPr>
          <w:lang w:val="fr-FR"/>
        </w:rPr>
        <w:tab/>
        <w:t>-Gestion des bulletins des engagements</w:t>
      </w:r>
    </w:p>
    <w:p w:rsidR="00707E24" w:rsidRDefault="00707E24" w:rsidP="0070256D">
      <w:pPr>
        <w:rPr>
          <w:lang w:val="fr-FR"/>
        </w:rPr>
      </w:pPr>
      <w:r>
        <w:rPr>
          <w:lang w:val="fr-FR"/>
        </w:rPr>
        <w:tab/>
        <w:t>-la gestion des forfaits</w:t>
      </w:r>
    </w:p>
    <w:p w:rsidR="00707E24" w:rsidRDefault="00707E24" w:rsidP="00707E24">
      <w:pPr>
        <w:ind w:firstLine="720"/>
        <w:rPr>
          <w:lang w:val="fr-FR"/>
        </w:rPr>
      </w:pPr>
      <w:r>
        <w:rPr>
          <w:lang w:val="fr-FR"/>
        </w:rPr>
        <w:t>-la liste des participants probables</w:t>
      </w:r>
    </w:p>
    <w:p w:rsidR="00982BC6" w:rsidRDefault="00707E24" w:rsidP="00707E24">
      <w:pPr>
        <w:ind w:firstLine="720"/>
        <w:rPr>
          <w:lang w:val="fr-FR"/>
        </w:rPr>
      </w:pPr>
      <w:r>
        <w:rPr>
          <w:lang w:val="fr-FR"/>
        </w:rPr>
        <w:t>-Gestion des courses pour handicap</w:t>
      </w:r>
      <w:r w:rsidR="00982BC6">
        <w:rPr>
          <w:lang w:val="fr-FR"/>
        </w:rPr>
        <w:t xml:space="preserve"> </w:t>
      </w:r>
    </w:p>
    <w:p w:rsidR="009D40D0" w:rsidRDefault="009D40D0" w:rsidP="00707E24">
      <w:pPr>
        <w:ind w:firstLine="720"/>
        <w:rPr>
          <w:lang w:val="fr-FR"/>
        </w:rPr>
      </w:pPr>
      <w:r>
        <w:rPr>
          <w:lang w:val="fr-FR"/>
        </w:rPr>
        <w:t>-</w:t>
      </w:r>
      <w:r w:rsidR="009F6989">
        <w:rPr>
          <w:lang w:val="fr-FR"/>
        </w:rPr>
        <w:t>Edition</w:t>
      </w:r>
      <w:r>
        <w:rPr>
          <w:lang w:val="fr-FR"/>
        </w:rPr>
        <w:t xml:space="preserve"> </w:t>
      </w:r>
      <w:r w:rsidR="009F6989">
        <w:rPr>
          <w:lang w:val="fr-FR"/>
        </w:rPr>
        <w:t>des programmes</w:t>
      </w:r>
      <w:r>
        <w:rPr>
          <w:lang w:val="fr-FR"/>
        </w:rPr>
        <w:t xml:space="preserve"> pour le publique </w:t>
      </w:r>
    </w:p>
    <w:p w:rsidR="0070256D" w:rsidRDefault="00707E24" w:rsidP="00707E24">
      <w:pPr>
        <w:ind w:firstLine="720"/>
        <w:rPr>
          <w:lang w:val="fr-FR"/>
        </w:rPr>
      </w:pPr>
      <w:r>
        <w:rPr>
          <w:lang w:val="fr-FR"/>
        </w:rPr>
        <w:t xml:space="preserve">-Gestion des répartitions des </w:t>
      </w:r>
      <w:r w:rsidR="009F6989">
        <w:rPr>
          <w:lang w:val="fr-FR"/>
        </w:rPr>
        <w:t>gains</w:t>
      </w:r>
    </w:p>
    <w:p w:rsidR="0070256D" w:rsidRPr="0070256D" w:rsidRDefault="00707E24" w:rsidP="0070256D">
      <w:pPr>
        <w:rPr>
          <w:lang w:val="fr-FR"/>
        </w:rPr>
      </w:pPr>
      <w:r>
        <w:rPr>
          <w:lang w:val="fr-FR"/>
        </w:rPr>
        <w:tab/>
      </w:r>
    </w:p>
    <w:p w:rsidR="004F3A8C" w:rsidRPr="002E3E7D" w:rsidRDefault="0070256D">
      <w:pPr>
        <w:pStyle w:val="Titre1"/>
        <w:rPr>
          <w:noProof/>
          <w:lang w:val="fr-FR"/>
        </w:rPr>
      </w:pPr>
      <w:bookmarkStart w:id="1" w:name="_Toc505692519"/>
      <w:r>
        <w:rPr>
          <w:noProof/>
          <w:lang w:val="fr-FR"/>
        </w:rPr>
        <w:lastRenderedPageBreak/>
        <w:t>Règle de gestion</w:t>
      </w:r>
      <w:bookmarkEnd w:id="1"/>
    </w:p>
    <w:p w:rsidR="004F3A8C" w:rsidRDefault="0070256D" w:rsidP="0070256D">
      <w:pPr>
        <w:rPr>
          <w:noProof/>
          <w:lang w:val="fr-FR"/>
        </w:rPr>
      </w:pPr>
      <w:r>
        <w:rPr>
          <w:noProof/>
          <w:lang w:val="fr-FR"/>
        </w:rPr>
        <w:t>Les différent</w:t>
      </w:r>
      <w:r w:rsidR="00982BC6">
        <w:rPr>
          <w:noProof/>
          <w:lang w:val="fr-FR"/>
        </w:rPr>
        <w:t>s</w:t>
      </w:r>
      <w:r>
        <w:rPr>
          <w:noProof/>
          <w:lang w:val="fr-FR"/>
        </w:rPr>
        <w:t xml:space="preserve"> de règles de gestion :</w:t>
      </w:r>
    </w:p>
    <w:p w:rsidR="0070256D" w:rsidRDefault="0070256D" w:rsidP="0070256D">
      <w:pPr>
        <w:rPr>
          <w:noProof/>
          <w:lang w:val="fr-FR"/>
        </w:rPr>
      </w:pPr>
      <w:r>
        <w:rPr>
          <w:noProof/>
          <w:lang w:val="fr-FR"/>
        </w:rPr>
        <w:tab/>
        <w:t>-Les propriétaire</w:t>
      </w:r>
      <w:r w:rsidR="00982BC6">
        <w:rPr>
          <w:noProof/>
          <w:lang w:val="fr-FR"/>
        </w:rPr>
        <w:t>s</w:t>
      </w:r>
      <w:r>
        <w:rPr>
          <w:noProof/>
          <w:lang w:val="fr-FR"/>
        </w:rPr>
        <w:t xml:space="preserve"> du ch</w:t>
      </w:r>
      <w:r w:rsidR="00982BC6">
        <w:rPr>
          <w:noProof/>
          <w:lang w:val="fr-FR"/>
        </w:rPr>
        <w:t>e</w:t>
      </w:r>
      <w:r>
        <w:rPr>
          <w:noProof/>
          <w:lang w:val="fr-FR"/>
        </w:rPr>
        <w:t>val qui paye l’entré</w:t>
      </w:r>
    </w:p>
    <w:p w:rsidR="0070256D" w:rsidRDefault="0070256D" w:rsidP="0070256D">
      <w:pPr>
        <w:rPr>
          <w:noProof/>
          <w:lang w:val="fr-FR"/>
        </w:rPr>
      </w:pPr>
      <w:r>
        <w:rPr>
          <w:noProof/>
          <w:lang w:val="fr-FR"/>
        </w:rPr>
        <w:tab/>
        <w:t>- entré est exclusivement valable pour 1 cheval donné.</w:t>
      </w:r>
    </w:p>
    <w:p w:rsidR="00982BC6" w:rsidRDefault="0070256D" w:rsidP="00354E11">
      <w:pPr>
        <w:rPr>
          <w:noProof/>
          <w:lang w:val="fr-FR"/>
        </w:rPr>
      </w:pPr>
      <w:r>
        <w:rPr>
          <w:noProof/>
          <w:lang w:val="fr-FR"/>
        </w:rPr>
        <w:t xml:space="preserve"> </w:t>
      </w:r>
      <w:r w:rsidR="00982BC6">
        <w:rPr>
          <w:noProof/>
          <w:lang w:val="fr-FR"/>
        </w:rPr>
        <w:tab/>
        <w:t>-Les propriétaires doivent payer un forfait  si il abandonne.</w:t>
      </w:r>
    </w:p>
    <w:p w:rsidR="00982BC6" w:rsidRDefault="00982BC6" w:rsidP="00982BC6">
      <w:pPr>
        <w:ind w:left="720"/>
        <w:rPr>
          <w:noProof/>
          <w:lang w:val="fr-FR"/>
        </w:rPr>
      </w:pPr>
      <w:r>
        <w:rPr>
          <w:noProof/>
          <w:lang w:val="fr-FR"/>
        </w:rPr>
        <w:t xml:space="preserve">-Les compte du propriétaire, du jokey, entraineur et éleveur sont séparer meme si c’est un seul personne </w:t>
      </w:r>
    </w:p>
    <w:p w:rsidR="00982BC6" w:rsidRDefault="00982BC6" w:rsidP="00982BC6">
      <w:pPr>
        <w:ind w:left="720"/>
        <w:rPr>
          <w:noProof/>
          <w:lang w:val="fr-FR"/>
        </w:rPr>
      </w:pPr>
      <w:r>
        <w:rPr>
          <w:noProof/>
          <w:lang w:val="fr-FR"/>
        </w:rPr>
        <w:t>-Il existe forcément un prix pour chaque course</w:t>
      </w:r>
    </w:p>
    <w:p w:rsidR="00982BC6" w:rsidRDefault="00982BC6" w:rsidP="00982BC6">
      <w:pPr>
        <w:ind w:left="720"/>
        <w:rPr>
          <w:noProof/>
          <w:lang w:val="fr-FR"/>
        </w:rPr>
      </w:pPr>
      <w:r>
        <w:rPr>
          <w:noProof/>
          <w:lang w:val="fr-FR"/>
        </w:rPr>
        <w:t>-Le propriétaire, le jokey, l’entraineur et éleveur se partage les prix</w:t>
      </w:r>
    </w:p>
    <w:p w:rsidR="00354E11" w:rsidRDefault="00354E11" w:rsidP="00354E11">
      <w:pPr>
        <w:ind w:left="720"/>
        <w:rPr>
          <w:noProof/>
          <w:lang w:val="fr-FR"/>
        </w:rPr>
      </w:pPr>
      <w:r>
        <w:rPr>
          <w:noProof/>
          <w:lang w:val="fr-FR"/>
        </w:rPr>
        <w:t>-La somme du prix répartie provient de la société plus une prime éventuelle povenent du ministre de l’agriculture</w:t>
      </w:r>
    </w:p>
    <w:p w:rsidR="002E2C42" w:rsidRDefault="002E2C42" w:rsidP="00982BC6">
      <w:pPr>
        <w:ind w:left="720"/>
        <w:rPr>
          <w:noProof/>
          <w:lang w:val="fr-FR"/>
        </w:rPr>
      </w:pPr>
      <w:r>
        <w:rPr>
          <w:noProof/>
          <w:lang w:val="fr-FR"/>
        </w:rPr>
        <w:t xml:space="preserve">-Certaines courses doivent respecter des </w:t>
      </w:r>
      <w:r w:rsidRPr="002E2C42">
        <w:rPr>
          <w:noProof/>
          <w:lang w:val="fr-FR"/>
        </w:rPr>
        <w:t>critère</w:t>
      </w:r>
      <w:r>
        <w:rPr>
          <w:noProof/>
          <w:lang w:val="fr-FR"/>
        </w:rPr>
        <w:t>s d’enregistrements</w:t>
      </w:r>
      <w:r w:rsidR="009D40D0">
        <w:rPr>
          <w:noProof/>
          <w:lang w:val="fr-FR"/>
        </w:rPr>
        <w:t xml:space="preserve"> pour les chevaux</w:t>
      </w:r>
    </w:p>
    <w:p w:rsidR="00354E11" w:rsidRPr="00354E11" w:rsidRDefault="00354E11" w:rsidP="00982BC6">
      <w:pPr>
        <w:ind w:left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1-Le propriétaire peut être aussi Jokey, entraineur, éleveur</w:t>
      </w:r>
    </w:p>
    <w:p w:rsidR="00354E11" w:rsidRPr="00354E11" w:rsidRDefault="00354E11" w:rsidP="00354E11">
      <w:pPr>
        <w:ind w:left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2-Pour participer a une course le chavel doit respecter les condition de la course</w:t>
      </w:r>
    </w:p>
    <w:p w:rsidR="009D40D0" w:rsidRPr="00354E11" w:rsidRDefault="00354E11" w:rsidP="00982BC6">
      <w:pPr>
        <w:ind w:left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3</w:t>
      </w:r>
      <w:r w:rsidR="009D40D0" w:rsidRPr="00354E11">
        <w:rPr>
          <w:noProof/>
          <w:color w:val="FF0000"/>
          <w:lang w:val="fr-FR"/>
        </w:rPr>
        <w:t>-Tarif des entré</w:t>
      </w:r>
      <w:r w:rsidR="009F6989" w:rsidRPr="00354E11">
        <w:rPr>
          <w:noProof/>
          <w:color w:val="FF0000"/>
          <w:lang w:val="fr-FR"/>
        </w:rPr>
        <w:t>es</w:t>
      </w:r>
      <w:r w:rsidR="009D40D0" w:rsidRPr="00354E11">
        <w:rPr>
          <w:noProof/>
          <w:color w:val="FF0000"/>
          <w:lang w:val="fr-FR"/>
        </w:rPr>
        <w:t xml:space="preserve"> propre a chaque cours</w:t>
      </w:r>
    </w:p>
    <w:p w:rsidR="00354E11" w:rsidRPr="00354E11" w:rsidRDefault="00354E11" w:rsidP="00982BC6">
      <w:pPr>
        <w:ind w:left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4-L’engagement doit etre arriver 4semaines avant la course</w:t>
      </w:r>
    </w:p>
    <w:p w:rsidR="00354E11" w:rsidRPr="00354E11" w:rsidRDefault="00354E11" w:rsidP="00354E11">
      <w:pPr>
        <w:ind w:firstLine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 xml:space="preserve">5-le prix du forfait dépend de la date de connaisance de l’abandon </w:t>
      </w:r>
    </w:p>
    <w:p w:rsidR="00354E11" w:rsidRPr="00354E11" w:rsidRDefault="00354E11" w:rsidP="00354E11">
      <w:pPr>
        <w:ind w:firstLine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6-le prix est attribuer au 4 premiers</w:t>
      </w:r>
    </w:p>
    <w:p w:rsidR="00354E11" w:rsidRPr="00354E11" w:rsidRDefault="00354E11" w:rsidP="00982BC6">
      <w:pPr>
        <w:ind w:left="720"/>
        <w:rPr>
          <w:noProof/>
          <w:color w:val="FF0000"/>
          <w:lang w:val="fr-FR"/>
        </w:rPr>
      </w:pPr>
    </w:p>
    <w:p w:rsidR="00FB7292" w:rsidRPr="00354E11" w:rsidRDefault="00354E11" w:rsidP="00982BC6">
      <w:pPr>
        <w:ind w:left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7</w:t>
      </w:r>
      <w:r w:rsidR="00FB7292" w:rsidRPr="00354E11">
        <w:rPr>
          <w:noProof/>
          <w:color w:val="FF0000"/>
          <w:lang w:val="fr-FR"/>
        </w:rPr>
        <w:t>-des spécialistes dits handicapeurs sont chargés de déterminer le poids que devra porter chaque cheval engagé</w:t>
      </w:r>
    </w:p>
    <w:p w:rsidR="00982BC6" w:rsidRPr="00354E11" w:rsidRDefault="00354E11" w:rsidP="00354E11">
      <w:pPr>
        <w:ind w:left="720"/>
        <w:rPr>
          <w:noProof/>
          <w:color w:val="FF0000"/>
          <w:lang w:val="fr-FR"/>
        </w:rPr>
      </w:pPr>
      <w:r w:rsidRPr="00354E11">
        <w:rPr>
          <w:noProof/>
          <w:color w:val="FF0000"/>
          <w:lang w:val="fr-FR"/>
        </w:rPr>
        <w:t>8-le déroulement de chaque course donne lieu à un compte rendu effectué par les commissaires pour chacun des chevaux</w:t>
      </w:r>
    </w:p>
    <w:p w:rsidR="004F3A8C" w:rsidRDefault="00852563">
      <w:pPr>
        <w:pStyle w:val="Titre1"/>
        <w:rPr>
          <w:noProof/>
          <w:lang w:val="fr-FR"/>
        </w:rPr>
      </w:pPr>
      <w:bookmarkStart w:id="2" w:name="_Toc505692520"/>
      <w:r>
        <w:rPr>
          <w:noProof/>
          <w:lang w:val="fr-FR"/>
        </w:rPr>
        <w:lastRenderedPageBreak/>
        <w:t>Etudes de sorties</w:t>
      </w:r>
      <w:bookmarkEnd w:id="2"/>
    </w:p>
    <w:p w:rsidR="008F1C81" w:rsidRDefault="008F1C81" w:rsidP="00852563">
      <w:pPr>
        <w:rPr>
          <w:lang w:val="fr-FR"/>
        </w:rPr>
      </w:pPr>
    </w:p>
    <w:p w:rsidR="00852563" w:rsidRDefault="008F1C81" w:rsidP="00852563">
      <w:pPr>
        <w:rPr>
          <w:lang w:val="fr-FR"/>
        </w:rPr>
      </w:pPr>
      <w:r>
        <w:rPr>
          <w:lang w:val="fr-FR"/>
        </w:rPr>
        <w:t>-Description des courses</w:t>
      </w:r>
    </w:p>
    <w:p w:rsidR="008F1C81" w:rsidRDefault="008F1C81" w:rsidP="00852563">
      <w:pPr>
        <w:rPr>
          <w:lang w:val="fr-FR"/>
        </w:rPr>
      </w:pPr>
      <w:r>
        <w:rPr>
          <w:lang w:val="fr-FR"/>
        </w:rPr>
        <w:t>-Liste partant probable (3 semaine avant course validé au préalable)</w:t>
      </w:r>
    </w:p>
    <w:p w:rsidR="008F1C81" w:rsidRDefault="008F1C81" w:rsidP="00852563">
      <w:pPr>
        <w:rPr>
          <w:lang w:val="fr-FR"/>
        </w:rPr>
      </w:pPr>
      <w:r>
        <w:rPr>
          <w:lang w:val="fr-FR"/>
        </w:rPr>
        <w:t>-Liste des performances (destiné au handicapeurs)</w:t>
      </w:r>
    </w:p>
    <w:p w:rsidR="008F1C81" w:rsidRPr="00852563" w:rsidRDefault="008F1C81" w:rsidP="000E6E32">
      <w:pPr>
        <w:rPr>
          <w:lang w:val="fr-FR"/>
        </w:rPr>
      </w:pPr>
      <w:r>
        <w:rPr>
          <w:lang w:val="fr-FR"/>
        </w:rPr>
        <w:t>-</w:t>
      </w:r>
      <w:r w:rsidR="00BC442C">
        <w:rPr>
          <w:lang w:val="fr-FR"/>
        </w:rPr>
        <w:t>Préparation de</w:t>
      </w:r>
      <w:r w:rsidR="000E6E32">
        <w:rPr>
          <w:lang w:val="fr-FR"/>
        </w:rPr>
        <w:t xml:space="preserve"> l’impression du programme de chaque réunion (Précision </w:t>
      </w:r>
      <w:r w:rsidR="000E6E32">
        <w:rPr>
          <w:lang w:val="fr-FR"/>
        </w:rPr>
        <w:t>max</w:t>
      </w:r>
      <w:r w:rsidR="000E6E32">
        <w:rPr>
          <w:lang w:val="fr-FR"/>
        </w:rPr>
        <w:t xml:space="preserve"> sur les     chevaux engagés)</w:t>
      </w:r>
    </w:p>
    <w:p w:rsidR="004F3A8C" w:rsidRPr="002E3E7D" w:rsidRDefault="001C7EAC">
      <w:pPr>
        <w:pStyle w:val="Titre1"/>
        <w:rPr>
          <w:noProof/>
          <w:lang w:val="fr-FR"/>
        </w:rPr>
      </w:pPr>
      <w:bookmarkStart w:id="3" w:name="_Toc505692521"/>
      <w:r w:rsidRPr="002E3E7D">
        <w:rPr>
          <w:noProof/>
          <w:lang w:bidi="th-TH"/>
        </w:rPr>
        <w:lastRenderedPageBreak/>
        <w:drawing>
          <wp:anchor distT="0" distB="0" distL="182880" distR="182880" simplePos="0" relativeHeight="251672576" behindDoc="0" locked="0" layoutInCell="1" allowOverlap="1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473710</wp:posOffset>
                </wp:positionH>
              </mc:Fallback>
            </mc:AlternateContent>
            <wp:positionV relativeFrom="margin">
              <wp:align>top</wp:align>
            </wp:positionV>
            <wp:extent cx="1234440" cy="7877175"/>
            <wp:effectExtent l="0" t="0" r="22860" b="0"/>
            <wp:wrapSquare wrapText="bothSides"/>
            <wp:docPr id="13" name="Diagramme 13" descr="Sidebar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C81">
        <w:rPr>
          <w:noProof/>
          <w:lang w:val="fr-FR"/>
        </w:rPr>
        <w:t>Etudes de fichiers</w:t>
      </w:r>
      <w:bookmarkEnd w:id="3"/>
    </w:p>
    <w:p w:rsidR="004F3A8C" w:rsidRDefault="008F1C81">
      <w:pPr>
        <w:pStyle w:val="Titre1"/>
        <w:rPr>
          <w:noProof/>
          <w:lang w:val="fr-FR"/>
        </w:rPr>
      </w:pPr>
      <w:bookmarkStart w:id="4" w:name="_Toc505692522"/>
      <w:r>
        <w:rPr>
          <w:noProof/>
          <w:lang w:val="fr-FR"/>
        </w:rPr>
        <w:lastRenderedPageBreak/>
        <w:t>Document d’entrée</w:t>
      </w:r>
      <w:bookmarkEnd w:id="4"/>
    </w:p>
    <w:p w:rsidR="008F1C81" w:rsidRDefault="008F1C81" w:rsidP="008F1C81">
      <w:pPr>
        <w:rPr>
          <w:lang w:val="fr-FR"/>
        </w:rPr>
      </w:pPr>
    </w:p>
    <w:p w:rsidR="008F1C81" w:rsidRPr="008F1C81" w:rsidRDefault="008F1C81" w:rsidP="008F1C81">
      <w:pPr>
        <w:rPr>
          <w:lang w:val="fr-FR"/>
        </w:rPr>
      </w:pPr>
      <w:r>
        <w:rPr>
          <w:lang w:val="fr-FR"/>
        </w:rPr>
        <w:t>-Projet d’engagement</w:t>
      </w:r>
    </w:p>
    <w:p w:rsidR="008F1C81" w:rsidRPr="002E3E7D" w:rsidRDefault="008F1C81" w:rsidP="008F1C81">
      <w:pPr>
        <w:pStyle w:val="Titre1"/>
        <w:rPr>
          <w:noProof/>
          <w:lang w:val="fr-FR"/>
        </w:rPr>
      </w:pPr>
      <w:bookmarkStart w:id="5" w:name="_Toc505692523"/>
      <w:r>
        <w:rPr>
          <w:noProof/>
          <w:lang w:val="fr-FR"/>
        </w:rPr>
        <w:lastRenderedPageBreak/>
        <w:t>Etude des écrans</w:t>
      </w:r>
      <w:bookmarkEnd w:id="5"/>
    </w:p>
    <w:p w:rsidR="004F3A8C" w:rsidRPr="002E3E7D" w:rsidRDefault="001C7EAC">
      <w:pPr>
        <w:pStyle w:val="Titre1"/>
        <w:rPr>
          <w:noProof/>
          <w:lang w:val="fr-FR"/>
        </w:rPr>
      </w:pPr>
      <w:bookmarkStart w:id="6" w:name="_Toc505692524"/>
      <w:r w:rsidRPr="002E3E7D">
        <w:rPr>
          <w:noProof/>
          <w:lang w:val="fr-FR"/>
        </w:rPr>
        <w:lastRenderedPageBreak/>
        <w:t>Informations de contact</w:t>
      </w:r>
      <w:bookmarkEnd w:id="6"/>
    </w:p>
    <w:p w:rsidR="004F3A8C" w:rsidRPr="002E3E7D" w:rsidRDefault="004F3A8C">
      <w:pPr>
        <w:rPr>
          <w:noProof/>
          <w:lang w:val="fr-FR"/>
        </w:rPr>
      </w:pPr>
    </w:p>
    <w:tbl>
      <w:tblPr>
        <w:tblW w:w="4975" w:type="pct"/>
        <w:tblLook w:val="04A0" w:firstRow="1" w:lastRow="0" w:firstColumn="1" w:lastColumn="0" w:noHBand="0" w:noVBand="1"/>
        <w:tblDescription w:val="Contact Info Table"/>
      </w:tblPr>
      <w:tblGrid>
        <w:gridCol w:w="1446"/>
        <w:gridCol w:w="2745"/>
        <w:gridCol w:w="1446"/>
        <w:gridCol w:w="2745"/>
      </w:tblGrid>
      <w:tr w:rsidR="004F3A8C" w:rsidRPr="002B3A7B">
        <w:tc>
          <w:tcPr>
            <w:tcW w:w="750" w:type="pct"/>
          </w:tcPr>
          <w:p w:rsidR="004F3A8C" w:rsidRPr="002E3E7D" w:rsidRDefault="001C7EAC">
            <w:pPr>
              <w:rPr>
                <w:noProof/>
                <w:lang w:val="fr-FR"/>
              </w:rPr>
            </w:pPr>
            <w:r w:rsidRPr="002E3E7D">
              <w:rPr>
                <w:noProof/>
                <w:lang w:bidi="th-TH"/>
              </w:rPr>
              <w:drawing>
                <wp:inline distT="0" distB="0" distL="0" distR="0">
                  <wp:extent cx="704088" cy="918376"/>
                  <wp:effectExtent l="38100" t="38100" r="39370" b="34290"/>
                  <wp:docPr id="9" name="Imag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 preferRelativeResize="0"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93" t="7302" r="48320" b="27963"/>
                          <a:stretch/>
                        </pic:blipFill>
                        <pic:spPr bwMode="auto">
                          <a:xfrm>
                            <a:off x="0" y="0"/>
                            <a:ext cx="704088" cy="918376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:rsidR="004F3A8C" w:rsidRPr="002E3E7D" w:rsidRDefault="00120D69">
            <w:pPr>
              <w:pStyle w:val="Textedetableau"/>
              <w:rPr>
                <w:rStyle w:val="lev"/>
                <w:noProof/>
                <w:lang w:val="fr-FR"/>
              </w:rPr>
            </w:pPr>
            <w:sdt>
              <w:sdtPr>
                <w:rPr>
                  <w:rStyle w:val="lev"/>
                  <w:noProof/>
                  <w:lang w:val="fr-FR"/>
                </w:rPr>
                <w:alias w:val="Nom"/>
                <w:tag w:val="Nom"/>
                <w:id w:val="183095679"/>
                <w:placeholder>
                  <w:docPart w:val="03F7BD0CED364C50A55D741F16C232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lev"/>
                </w:rPr>
              </w:sdtEndPr>
              <w:sdtContent>
                <w:r w:rsidR="001C7EAC" w:rsidRPr="002E3E7D">
                  <w:rPr>
                    <w:rStyle w:val="lev"/>
                    <w:noProof/>
                    <w:lang w:val="fr-FR"/>
                  </w:rPr>
                  <w:t>Nom</w:t>
                </w:r>
              </w:sdtContent>
            </w:sdt>
          </w:p>
          <w:p w:rsidR="004F3A8C" w:rsidRPr="002E3E7D" w:rsidRDefault="00120D69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Titre"/>
                <w:tag w:val="Titre"/>
                <w:id w:val="-1082054397"/>
                <w:placeholder>
                  <w:docPart w:val="1390FE99A7A74C15A48EBB32A205D48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C7EAC" w:rsidRPr="002E3E7D">
                  <w:rPr>
                    <w:noProof/>
                    <w:lang w:val="fr-FR"/>
                  </w:rPr>
                  <w:t>Titre</w:t>
                </w:r>
              </w:sdtContent>
            </w:sdt>
          </w:p>
          <w:p w:rsidR="004F3A8C" w:rsidRPr="002E3E7D" w:rsidRDefault="001C7EAC">
            <w:pPr>
              <w:pStyle w:val="Textedetableau"/>
              <w:rPr>
                <w:noProof/>
                <w:lang w:val="fr-FR"/>
              </w:rPr>
            </w:pPr>
            <w:r w:rsidRPr="002E3E7D">
              <w:rPr>
                <w:rStyle w:val="lev"/>
                <w:noProof/>
                <w:lang w:val="fr-FR"/>
              </w:rPr>
              <w:t>Tél</w:t>
            </w:r>
            <w:r w:rsidRPr="002E3E7D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éphone"/>
                <w:id w:val="-615826258"/>
                <w:placeholder>
                  <w:docPart w:val="6A5ED11F208C442583B669DA1930315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E3E7D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:rsidR="004F3A8C" w:rsidRPr="002E3E7D" w:rsidRDefault="001C7EAC">
            <w:pPr>
              <w:pStyle w:val="Textedetableau"/>
              <w:rPr>
                <w:noProof/>
                <w:lang w:val="fr-FR"/>
              </w:rPr>
            </w:pPr>
            <w:r w:rsidRPr="002E3E7D">
              <w:rPr>
                <w:rStyle w:val="lev"/>
                <w:noProof/>
                <w:lang w:val="fr-FR"/>
              </w:rPr>
              <w:t>Télécopie</w:t>
            </w:r>
            <w:r w:rsidRPr="002E3E7D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905102191"/>
                <w:placeholder>
                  <w:docPart w:val="FF8193ED1CD94C30878D823445118E7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E3E7D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:rsidR="004F3A8C" w:rsidRPr="002E3E7D" w:rsidRDefault="00120D69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897403004"/>
                <w:placeholder>
                  <w:docPart w:val="470699064819494EBDE6D0BC408EC64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C7EAC" w:rsidRPr="002E3E7D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750" w:type="pct"/>
          </w:tcPr>
          <w:p w:rsidR="004F3A8C" w:rsidRPr="002E3E7D" w:rsidRDefault="001C7EAC">
            <w:pPr>
              <w:rPr>
                <w:noProof/>
                <w:lang w:val="fr-FR"/>
              </w:rPr>
            </w:pPr>
            <w:r w:rsidRPr="002E3E7D">
              <w:rPr>
                <w:noProof/>
                <w:lang w:bidi="th-TH"/>
              </w:rPr>
              <w:drawing>
                <wp:inline distT="0" distB="0" distL="0" distR="0">
                  <wp:extent cx="704088" cy="911991"/>
                  <wp:effectExtent l="38100" t="38100" r="39370" b="40640"/>
                  <wp:docPr id="8" name="Imag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 preferRelativeResize="0"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06" t="6676" r="24518" b="1575"/>
                          <a:stretch/>
                        </pic:blipFill>
                        <pic:spPr bwMode="auto">
                          <a:xfrm>
                            <a:off x="0" y="0"/>
                            <a:ext cx="704088" cy="911991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:rsidR="00795480" w:rsidRPr="002E3E7D" w:rsidRDefault="00120D69" w:rsidP="00795480">
            <w:pPr>
              <w:pStyle w:val="Textedetableau"/>
              <w:rPr>
                <w:rStyle w:val="lev"/>
                <w:noProof/>
                <w:lang w:val="fr-FR"/>
              </w:rPr>
            </w:pPr>
            <w:sdt>
              <w:sdtPr>
                <w:rPr>
                  <w:rStyle w:val="lev"/>
                  <w:noProof/>
                  <w:lang w:val="fr-FR"/>
                </w:rPr>
                <w:alias w:val="Nom"/>
                <w:tag w:val="Nom"/>
                <w:id w:val="-366451026"/>
                <w:placeholder>
                  <w:docPart w:val="0BC102DCD60A4723B96B21121CEA7371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lev"/>
                </w:rPr>
              </w:sdtEndPr>
              <w:sdtContent>
                <w:r w:rsidR="00795480" w:rsidRPr="002E3E7D">
                  <w:rPr>
                    <w:rStyle w:val="lev"/>
                    <w:noProof/>
                    <w:lang w:val="fr-FR"/>
                  </w:rPr>
                  <w:t>Nom</w:t>
                </w:r>
              </w:sdtContent>
            </w:sdt>
          </w:p>
          <w:p w:rsidR="00795480" w:rsidRPr="002E3E7D" w:rsidRDefault="00120D69" w:rsidP="00795480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Titre"/>
                <w:tag w:val="Titre"/>
                <w:id w:val="2061821948"/>
                <w:placeholder>
                  <w:docPart w:val="C2605B6F01D84A3E9021843DD2DE80F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95480" w:rsidRPr="002E3E7D">
                  <w:rPr>
                    <w:noProof/>
                    <w:lang w:val="fr-FR"/>
                  </w:rPr>
                  <w:t>Titre</w:t>
                </w:r>
              </w:sdtContent>
            </w:sdt>
          </w:p>
          <w:p w:rsidR="00795480" w:rsidRPr="002E3E7D" w:rsidRDefault="00795480" w:rsidP="00795480">
            <w:pPr>
              <w:pStyle w:val="Textedetableau"/>
              <w:rPr>
                <w:noProof/>
                <w:lang w:val="fr-FR"/>
              </w:rPr>
            </w:pPr>
            <w:r w:rsidRPr="002E3E7D">
              <w:rPr>
                <w:rStyle w:val="lev"/>
                <w:noProof/>
                <w:lang w:val="fr-FR"/>
              </w:rPr>
              <w:t>Tél</w:t>
            </w:r>
            <w:r w:rsidRPr="002E3E7D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éphone"/>
                <w:id w:val="167534180"/>
                <w:placeholder>
                  <w:docPart w:val="5F95036E68C04EB5A65C83151F29D50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E3E7D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:rsidR="00795480" w:rsidRPr="002E3E7D" w:rsidRDefault="00795480" w:rsidP="00795480">
            <w:pPr>
              <w:pStyle w:val="Textedetableau"/>
              <w:rPr>
                <w:noProof/>
                <w:lang w:val="fr-FR"/>
              </w:rPr>
            </w:pPr>
            <w:r w:rsidRPr="002E3E7D">
              <w:rPr>
                <w:rStyle w:val="lev"/>
                <w:noProof/>
                <w:lang w:val="fr-FR"/>
              </w:rPr>
              <w:t>Télécopie</w:t>
            </w:r>
            <w:r w:rsidRPr="002E3E7D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1956594121"/>
                <w:placeholder>
                  <w:docPart w:val="B8C3BCAFF08F4C18987BE14F135774E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E3E7D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:rsidR="004F3A8C" w:rsidRPr="002E3E7D" w:rsidRDefault="00120D69" w:rsidP="00795480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456534083"/>
                <w:placeholder>
                  <w:docPart w:val="052C8D35ECA6471597E521DAE1C7A7B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95480" w:rsidRPr="002E3E7D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</w:tr>
      <w:tr w:rsidR="004F3A8C" w:rsidRPr="002B3A7B">
        <w:tc>
          <w:tcPr>
            <w:tcW w:w="750" w:type="pct"/>
          </w:tcPr>
          <w:p w:rsidR="004F3A8C" w:rsidRPr="002E3E7D" w:rsidRDefault="004F3A8C">
            <w:pPr>
              <w:pStyle w:val="Sansinterligne"/>
              <w:rPr>
                <w:noProof/>
                <w:lang w:val="fr-FR"/>
              </w:rPr>
            </w:pPr>
          </w:p>
        </w:tc>
        <w:tc>
          <w:tcPr>
            <w:tcW w:w="1750" w:type="pct"/>
          </w:tcPr>
          <w:p w:rsidR="004F3A8C" w:rsidRPr="002E3E7D" w:rsidRDefault="004F3A8C">
            <w:pPr>
              <w:pStyle w:val="Textedetableau"/>
              <w:rPr>
                <w:noProof/>
                <w:lang w:val="fr-FR"/>
              </w:rPr>
            </w:pPr>
          </w:p>
        </w:tc>
        <w:tc>
          <w:tcPr>
            <w:tcW w:w="750" w:type="pct"/>
          </w:tcPr>
          <w:p w:rsidR="004F3A8C" w:rsidRPr="002E3E7D" w:rsidRDefault="004F3A8C">
            <w:pPr>
              <w:pStyle w:val="Sansinterligne"/>
              <w:rPr>
                <w:noProof/>
                <w:lang w:val="fr-FR"/>
              </w:rPr>
            </w:pPr>
          </w:p>
        </w:tc>
        <w:tc>
          <w:tcPr>
            <w:tcW w:w="1750" w:type="pct"/>
          </w:tcPr>
          <w:p w:rsidR="004F3A8C" w:rsidRPr="002E3E7D" w:rsidRDefault="004F3A8C">
            <w:pPr>
              <w:pStyle w:val="Textedetableau"/>
              <w:rPr>
                <w:noProof/>
                <w:lang w:val="fr-FR"/>
              </w:rPr>
            </w:pPr>
          </w:p>
        </w:tc>
      </w:tr>
      <w:tr w:rsidR="004F3A8C" w:rsidRPr="002B3A7B">
        <w:tc>
          <w:tcPr>
            <w:tcW w:w="750" w:type="pct"/>
          </w:tcPr>
          <w:p w:rsidR="004F3A8C" w:rsidRPr="002E3E7D" w:rsidRDefault="001C7EAC">
            <w:pPr>
              <w:rPr>
                <w:noProof/>
                <w:lang w:val="fr-FR"/>
              </w:rPr>
            </w:pPr>
            <w:r w:rsidRPr="002E3E7D">
              <w:rPr>
                <w:noProof/>
                <w:lang w:bidi="th-TH"/>
              </w:rPr>
              <w:drawing>
                <wp:inline distT="0" distB="0" distL="0" distR="0" wp14:anchorId="498BA87D" wp14:editId="0DCB94B6">
                  <wp:extent cx="704088" cy="923544"/>
                  <wp:effectExtent l="38100" t="38100" r="39370" b="29210"/>
                  <wp:docPr id="7" name="Imag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 preferRelativeResize="0"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11" t="25942" r="21836" b="55737"/>
                          <a:stretch/>
                        </pic:blipFill>
                        <pic:spPr bwMode="auto">
                          <a:xfrm>
                            <a:off x="0" y="0"/>
                            <a:ext cx="704088" cy="923544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:rsidR="00795480" w:rsidRPr="002E3E7D" w:rsidRDefault="00120D69" w:rsidP="00795480">
            <w:pPr>
              <w:pStyle w:val="Textedetableau"/>
              <w:rPr>
                <w:rStyle w:val="lev"/>
                <w:noProof/>
                <w:lang w:val="fr-FR"/>
              </w:rPr>
            </w:pPr>
            <w:sdt>
              <w:sdtPr>
                <w:rPr>
                  <w:rStyle w:val="lev"/>
                  <w:noProof/>
                  <w:lang w:val="fr-FR"/>
                </w:rPr>
                <w:alias w:val="Nom"/>
                <w:tag w:val="Nom"/>
                <w:id w:val="-1803223642"/>
                <w:placeholder>
                  <w:docPart w:val="DE75808C61684F60A40F69B12BD95BBF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lev"/>
                </w:rPr>
              </w:sdtEndPr>
              <w:sdtContent>
                <w:r w:rsidR="00795480" w:rsidRPr="002E3E7D">
                  <w:rPr>
                    <w:rStyle w:val="lev"/>
                    <w:noProof/>
                    <w:lang w:val="fr-FR"/>
                  </w:rPr>
                  <w:t>Nom</w:t>
                </w:r>
              </w:sdtContent>
            </w:sdt>
          </w:p>
          <w:p w:rsidR="00795480" w:rsidRPr="002E3E7D" w:rsidRDefault="00120D69" w:rsidP="00795480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Titre"/>
                <w:tag w:val="Titre"/>
                <w:id w:val="918063996"/>
                <w:placeholder>
                  <w:docPart w:val="D16B30806BC645C5B83E7C8FDA8631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95480" w:rsidRPr="002E3E7D">
                  <w:rPr>
                    <w:noProof/>
                    <w:lang w:val="fr-FR"/>
                  </w:rPr>
                  <w:t>Titre</w:t>
                </w:r>
              </w:sdtContent>
            </w:sdt>
          </w:p>
          <w:p w:rsidR="00795480" w:rsidRPr="002E3E7D" w:rsidRDefault="00795480" w:rsidP="00795480">
            <w:pPr>
              <w:pStyle w:val="Textedetableau"/>
              <w:rPr>
                <w:noProof/>
                <w:lang w:val="fr-FR"/>
              </w:rPr>
            </w:pPr>
            <w:r w:rsidRPr="002E3E7D">
              <w:rPr>
                <w:rStyle w:val="lev"/>
                <w:noProof/>
                <w:lang w:val="fr-FR"/>
              </w:rPr>
              <w:t>Tél</w:t>
            </w:r>
            <w:r w:rsidRPr="002E3E7D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"/>
                <w:tag w:val="Téléphone"/>
                <w:id w:val="1719779054"/>
                <w:placeholder>
                  <w:docPart w:val="BB9E33D2671A459F87EC149E3DD60D9B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E3E7D">
                  <w:rPr>
                    <w:noProof/>
                    <w:lang w:val="fr-FR"/>
                  </w:rPr>
                  <w:t>[Téléphone]</w:t>
                </w:r>
              </w:sdtContent>
            </w:sdt>
          </w:p>
          <w:p w:rsidR="00795480" w:rsidRPr="002E3E7D" w:rsidRDefault="00795480" w:rsidP="00795480">
            <w:pPr>
              <w:pStyle w:val="Textedetableau"/>
              <w:rPr>
                <w:noProof/>
                <w:lang w:val="fr-FR"/>
              </w:rPr>
            </w:pPr>
            <w:r w:rsidRPr="002E3E7D">
              <w:rPr>
                <w:rStyle w:val="lev"/>
                <w:noProof/>
                <w:lang w:val="fr-FR"/>
              </w:rPr>
              <w:t>Télécopie</w:t>
            </w:r>
            <w:r w:rsidRPr="002E3E7D">
              <w:rPr>
                <w:noProof/>
                <w:lang w:val="fr-FR"/>
              </w:rPr>
              <w:t xml:space="preserve"> </w:t>
            </w:r>
            <w:sdt>
              <w:sdtPr>
                <w:rPr>
                  <w:noProof/>
                  <w:lang w:val="fr-FR"/>
                </w:rPr>
                <w:alias w:val="Télécopie"/>
                <w:tag w:val="Télécopie"/>
                <w:id w:val="67242031"/>
                <w:placeholder>
                  <w:docPart w:val="1FCCC7AB5B104572BC2E3798933459B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E3E7D">
                  <w:rPr>
                    <w:noProof/>
                    <w:lang w:val="fr-FR"/>
                  </w:rPr>
                  <w:t>[Télécopie]</w:t>
                </w:r>
              </w:sdtContent>
            </w:sdt>
          </w:p>
          <w:p w:rsidR="004F3A8C" w:rsidRPr="002E3E7D" w:rsidRDefault="00120D69" w:rsidP="00795480">
            <w:pPr>
              <w:pStyle w:val="Textedetableau"/>
              <w:rPr>
                <w:noProof/>
                <w:lang w:val="fr-FR"/>
              </w:rPr>
            </w:pPr>
            <w:sdt>
              <w:sdtPr>
                <w:rPr>
                  <w:noProof/>
                  <w:lang w:val="fr-FR"/>
                </w:rPr>
                <w:alias w:val="Messagerie électronique"/>
                <w:tag w:val="Messagerie électronique"/>
                <w:id w:val="1104145473"/>
                <w:placeholder>
                  <w:docPart w:val="5AC2EF4FE2C44DECB59AA2F22A609E5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95480" w:rsidRPr="002E3E7D">
                  <w:rPr>
                    <w:noProof/>
                    <w:lang w:val="fr-FR"/>
                  </w:rPr>
                  <w:t>[Adresse électronique]</w:t>
                </w:r>
              </w:sdtContent>
            </w:sdt>
          </w:p>
        </w:tc>
        <w:tc>
          <w:tcPr>
            <w:tcW w:w="750" w:type="pct"/>
          </w:tcPr>
          <w:p w:rsidR="004F3A8C" w:rsidRPr="002E3E7D" w:rsidRDefault="004F3A8C">
            <w:pPr>
              <w:rPr>
                <w:noProof/>
                <w:lang w:val="fr-FR"/>
              </w:rPr>
            </w:pPr>
          </w:p>
        </w:tc>
        <w:tc>
          <w:tcPr>
            <w:tcW w:w="1750" w:type="pct"/>
          </w:tcPr>
          <w:p w:rsidR="004F3A8C" w:rsidRPr="002E3E7D" w:rsidRDefault="004F3A8C">
            <w:pPr>
              <w:pStyle w:val="Textedetableau"/>
              <w:rPr>
                <w:noProof/>
                <w:lang w:val="fr-FR"/>
              </w:rPr>
            </w:pPr>
          </w:p>
        </w:tc>
      </w:tr>
    </w:tbl>
    <w:p w:rsidR="004F3A8C" w:rsidRPr="002E3E7D" w:rsidRDefault="004F3A8C">
      <w:pPr>
        <w:rPr>
          <w:noProof/>
          <w:lang w:val="fr-FR"/>
        </w:rPr>
      </w:pPr>
    </w:p>
    <w:p w:rsidR="004F3A8C" w:rsidRPr="002E3E7D" w:rsidRDefault="001C7EAC">
      <w:pPr>
        <w:pStyle w:val="Titre1"/>
        <w:pageBreakBefore w:val="0"/>
        <w:rPr>
          <w:noProof/>
          <w:lang w:val="fr-FR"/>
        </w:rPr>
      </w:pPr>
      <w:bookmarkStart w:id="7" w:name="_Toc505692525"/>
      <w:r w:rsidRPr="002E3E7D">
        <w:rPr>
          <w:noProof/>
          <w:lang w:val="fr-FR"/>
        </w:rPr>
        <w:t>Informations sur l’entreprise</w:t>
      </w:r>
      <w:bookmarkEnd w:id="7"/>
    </w:p>
    <w:p w:rsidR="004F3A8C" w:rsidRPr="002E3E7D" w:rsidRDefault="00120D69">
      <w:pPr>
        <w:pStyle w:val="Textedetableau"/>
        <w:rPr>
          <w:rStyle w:val="lev"/>
          <w:noProof/>
          <w:lang w:val="fr-FR"/>
        </w:rPr>
      </w:pPr>
      <w:sdt>
        <w:sdtPr>
          <w:rPr>
            <w:rStyle w:val="lev"/>
            <w:noProof/>
            <w:lang w:val="fr-FR"/>
          </w:rPr>
          <w:alias w:val="Entreprise"/>
          <w:tag w:val=""/>
          <w:id w:val="1877888041"/>
          <w:placeholder>
            <w:docPart w:val="BA03CE5344A045F096018A678DAE5C1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lev"/>
          </w:rPr>
        </w:sdtEndPr>
        <w:sdtContent>
          <w:r w:rsidR="002B3A7B">
            <w:rPr>
              <w:rStyle w:val="lev"/>
              <w:noProof/>
              <w:lang w:val="fr-FR"/>
            </w:rPr>
            <w:t>Creative’ Verce</w:t>
          </w:r>
        </w:sdtContent>
      </w:sdt>
    </w:p>
    <w:p w:rsidR="004F3A8C" w:rsidRPr="002E3E7D" w:rsidRDefault="00120D69">
      <w:pPr>
        <w:pStyle w:val="Textedetableau"/>
        <w:rPr>
          <w:noProof/>
          <w:lang w:val="fr-FR"/>
        </w:rPr>
      </w:pPr>
      <w:sdt>
        <w:sdtPr>
          <w:rPr>
            <w:noProof/>
            <w:lang w:val="fr-FR"/>
          </w:rPr>
          <w:alias w:val="Adresse"/>
          <w:tag w:val="Adresse"/>
          <w:id w:val="84583310"/>
          <w:placeholder>
            <w:docPart w:val="DE97CB7C1F2F4124945433A77131D7B0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2B3A7B">
            <w:rPr>
              <w:noProof/>
              <w:lang w:val="fr-FR"/>
            </w:rPr>
            <w:t>Rue de l’industrie</w:t>
          </w:r>
          <w:r w:rsidR="002B3A7B">
            <w:rPr>
              <w:noProof/>
              <w:lang w:val="fr-FR"/>
            </w:rPr>
            <w:br/>
            <w:t>St Berthevin 53 300</w:t>
          </w:r>
        </w:sdtContent>
      </w:sdt>
    </w:p>
    <w:p w:rsidR="004F3A8C" w:rsidRPr="002E3E7D" w:rsidRDefault="001C7EAC">
      <w:pPr>
        <w:pStyle w:val="Textedetableau"/>
        <w:rPr>
          <w:rStyle w:val="lev"/>
          <w:noProof/>
          <w:lang w:val="fr-FR"/>
        </w:rPr>
      </w:pPr>
      <w:r w:rsidRPr="002E3E7D">
        <w:rPr>
          <w:rStyle w:val="lev"/>
          <w:noProof/>
          <w:lang w:val="fr-FR"/>
        </w:rPr>
        <w:t>Tél</w:t>
      </w:r>
      <w:r w:rsidRPr="002E3E7D">
        <w:rPr>
          <w:noProof/>
          <w:lang w:val="fr-FR"/>
        </w:rPr>
        <w:t xml:space="preserve"> </w:t>
      </w:r>
      <w:sdt>
        <w:sdtPr>
          <w:rPr>
            <w:noProof/>
            <w:lang w:val="fr-FR"/>
          </w:rPr>
          <w:alias w:val="Téléphone"/>
          <w:tag w:val="Téléphone"/>
          <w:id w:val="-635560798"/>
          <w:placeholder>
            <w:docPart w:val="6A5ED11F208C442583B669DA1930315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B3A7B">
            <w:rPr>
              <w:noProof/>
              <w:lang w:val="fr-FR"/>
            </w:rPr>
            <w:t>07 80 31 11 21</w:t>
          </w:r>
        </w:sdtContent>
      </w:sdt>
    </w:p>
    <w:sdt>
      <w:sdtPr>
        <w:rPr>
          <w:noProof/>
          <w:lang w:val="fr-FR"/>
        </w:rPr>
        <w:alias w:val="Site web"/>
        <w:tag w:val=""/>
        <w:id w:val="-692000117"/>
        <w:placeholder>
          <w:docPart w:val="73365D79B22245A78007CE35F87446A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4F3A8C" w:rsidRPr="002E3E7D" w:rsidRDefault="002B3A7B">
          <w:pPr>
            <w:pStyle w:val="Textedetableau"/>
            <w:rPr>
              <w:noProof/>
              <w:lang w:val="fr-FR"/>
            </w:rPr>
          </w:pPr>
          <w:r>
            <w:rPr>
              <w:noProof/>
              <w:lang w:val="fr-FR"/>
            </w:rPr>
            <w:t>www.CreativeVerce.fr</w:t>
          </w:r>
        </w:p>
      </w:sdtContent>
    </w:sdt>
    <w:p w:rsidR="004F3A8C" w:rsidRPr="002E3E7D" w:rsidRDefault="001C7EAC">
      <w:pPr>
        <w:spacing w:before="720"/>
        <w:rPr>
          <w:noProof/>
          <w:lang w:val="fr-FR"/>
        </w:rPr>
      </w:pPr>
      <w:bookmarkStart w:id="8" w:name="_GoBack"/>
      <w:r w:rsidRPr="002E3E7D">
        <w:rPr>
          <w:noProof/>
          <w:lang w:bidi="th-TH"/>
        </w:rPr>
        <w:drawing>
          <wp:inline distT="0" distB="0" distL="0" distR="0">
            <wp:extent cx="1608004" cy="512103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004" cy="51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8"/>
    </w:p>
    <w:sectPr w:rsidR="004F3A8C" w:rsidRPr="002E3E7D">
      <w:headerReference w:type="default" r:id="rId20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D69" w:rsidRDefault="00120D69">
      <w:pPr>
        <w:spacing w:after="0" w:line="240" w:lineRule="auto"/>
      </w:pPr>
      <w:r>
        <w:separator/>
      </w:r>
    </w:p>
    <w:p w:rsidR="00120D69" w:rsidRDefault="00120D69"/>
    <w:p w:rsidR="00120D69" w:rsidRDefault="00120D69"/>
  </w:endnote>
  <w:endnote w:type="continuationSeparator" w:id="0">
    <w:p w:rsidR="00120D69" w:rsidRDefault="00120D69">
      <w:pPr>
        <w:spacing w:after="0" w:line="240" w:lineRule="auto"/>
      </w:pPr>
      <w:r>
        <w:continuationSeparator/>
      </w:r>
    </w:p>
    <w:p w:rsidR="00120D69" w:rsidRDefault="00120D69"/>
    <w:p w:rsidR="00120D69" w:rsidRDefault="00120D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D69" w:rsidRDefault="00120D69">
      <w:pPr>
        <w:spacing w:after="0" w:line="240" w:lineRule="auto"/>
      </w:pPr>
      <w:r>
        <w:separator/>
      </w:r>
    </w:p>
    <w:p w:rsidR="00120D69" w:rsidRDefault="00120D69"/>
    <w:p w:rsidR="00120D69" w:rsidRDefault="00120D69"/>
  </w:footnote>
  <w:footnote w:type="continuationSeparator" w:id="0">
    <w:p w:rsidR="00120D69" w:rsidRDefault="00120D69">
      <w:pPr>
        <w:spacing w:after="0" w:line="240" w:lineRule="auto"/>
      </w:pPr>
      <w:r>
        <w:continuationSeparator/>
      </w:r>
    </w:p>
    <w:p w:rsidR="00120D69" w:rsidRDefault="00120D69"/>
    <w:p w:rsidR="00120D69" w:rsidRDefault="00120D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982BC6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982BC6" w:rsidRDefault="00982BC6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982BC6" w:rsidRDefault="00982BC6"/>
      </w:tc>
      <w:tc>
        <w:tcPr>
          <w:tcW w:w="8424" w:type="dxa"/>
          <w:vAlign w:val="bottom"/>
        </w:tcPr>
        <w:p w:rsidR="00982BC6" w:rsidRPr="002E3E7D" w:rsidRDefault="00982BC6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982BC6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82BC6" w:rsidRDefault="00982BC6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982BC6" w:rsidRDefault="00982BC6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982BC6" w:rsidRDefault="00982BC6">
          <w:pPr>
            <w:pStyle w:val="En-tte"/>
          </w:pPr>
        </w:p>
      </w:tc>
    </w:tr>
  </w:tbl>
  <w:p w:rsidR="00982BC6" w:rsidRDefault="00982B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982BC6" w:rsidRPr="00852563">
      <w:trPr>
        <w:trHeight w:hRule="exact" w:val="720"/>
        <w:jc w:val="right"/>
      </w:trPr>
      <w:tc>
        <w:tcPr>
          <w:tcW w:w="2088" w:type="dxa"/>
          <w:vAlign w:val="bottom"/>
        </w:tcPr>
        <w:p w:rsidR="00982BC6" w:rsidRDefault="00982BC6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253245">
            <w:t>07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982BC6" w:rsidRDefault="00982BC6"/>
      </w:tc>
      <w:tc>
        <w:tcPr>
          <w:tcW w:w="8424" w:type="dxa"/>
          <w:vAlign w:val="bottom"/>
        </w:tcPr>
        <w:p w:rsidR="00982BC6" w:rsidRPr="00A45330" w:rsidRDefault="00982BC6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 w:rsidR="008F1C81">
            <w:fldChar w:fldCharType="separate"/>
          </w:r>
          <w:r w:rsidR="00253245">
            <w:rPr>
              <w:noProof/>
              <w:lang w:val="fr-FR"/>
            </w:rPr>
            <w:instrText>Informations de contact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 w:rsidR="008F1C81">
            <w:fldChar w:fldCharType="separate"/>
          </w:r>
          <w:r w:rsidR="00253245">
            <w:rPr>
              <w:noProof/>
              <w:lang w:val="fr-FR"/>
            </w:rPr>
            <w:instrText>Informations de contact</w:instrText>
          </w:r>
          <w:r>
            <w:rPr>
              <w:noProof/>
            </w:rPr>
            <w:fldChar w:fldCharType="end"/>
          </w:r>
          <w:r w:rsidR="008F1C81">
            <w:fldChar w:fldCharType="separate"/>
          </w:r>
          <w:r w:rsidR="00253245">
            <w:rPr>
              <w:noProof/>
              <w:lang w:val="fr-FR"/>
            </w:rPr>
            <w:t>Informations de contact</w:t>
          </w:r>
          <w:r>
            <w:fldChar w:fldCharType="end"/>
          </w:r>
        </w:p>
      </w:tc>
    </w:tr>
    <w:tr w:rsidR="00982BC6" w:rsidRPr="00852563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82BC6" w:rsidRPr="00A45330" w:rsidRDefault="00982BC6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982BC6" w:rsidRPr="00A45330" w:rsidRDefault="00982BC6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982BC6" w:rsidRPr="00A45330" w:rsidRDefault="00982BC6">
          <w:pPr>
            <w:rPr>
              <w:sz w:val="10"/>
              <w:lang w:val="fr-FR"/>
            </w:rPr>
          </w:pPr>
        </w:p>
      </w:tc>
    </w:tr>
  </w:tbl>
  <w:p w:rsidR="00982BC6" w:rsidRPr="00A45330" w:rsidRDefault="00982BC6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7B"/>
    <w:rsid w:val="00061FD2"/>
    <w:rsid w:val="000E6E32"/>
    <w:rsid w:val="00120D69"/>
    <w:rsid w:val="00175E50"/>
    <w:rsid w:val="00192DF3"/>
    <w:rsid w:val="001C7EAC"/>
    <w:rsid w:val="00227BC8"/>
    <w:rsid w:val="00253245"/>
    <w:rsid w:val="00281C80"/>
    <w:rsid w:val="002B3A7B"/>
    <w:rsid w:val="002E2C42"/>
    <w:rsid w:val="002E3E7D"/>
    <w:rsid w:val="002F1011"/>
    <w:rsid w:val="00354E11"/>
    <w:rsid w:val="00390B02"/>
    <w:rsid w:val="003B7759"/>
    <w:rsid w:val="003F4B9E"/>
    <w:rsid w:val="00414AC8"/>
    <w:rsid w:val="00454C87"/>
    <w:rsid w:val="0046442D"/>
    <w:rsid w:val="00474C39"/>
    <w:rsid w:val="004F3A8C"/>
    <w:rsid w:val="005967CB"/>
    <w:rsid w:val="006B6732"/>
    <w:rsid w:val="006E3E6C"/>
    <w:rsid w:val="006E4111"/>
    <w:rsid w:val="0070256D"/>
    <w:rsid w:val="00707E24"/>
    <w:rsid w:val="007352DA"/>
    <w:rsid w:val="00747A82"/>
    <w:rsid w:val="00786903"/>
    <w:rsid w:val="00795480"/>
    <w:rsid w:val="00852563"/>
    <w:rsid w:val="008571C0"/>
    <w:rsid w:val="008723E7"/>
    <w:rsid w:val="008D181B"/>
    <w:rsid w:val="008E40AA"/>
    <w:rsid w:val="008E5B90"/>
    <w:rsid w:val="008F1C81"/>
    <w:rsid w:val="009562D6"/>
    <w:rsid w:val="009722B1"/>
    <w:rsid w:val="00982BC6"/>
    <w:rsid w:val="009D40D0"/>
    <w:rsid w:val="009D67B2"/>
    <w:rsid w:val="009F6989"/>
    <w:rsid w:val="00A23D3B"/>
    <w:rsid w:val="00A45330"/>
    <w:rsid w:val="00A8057F"/>
    <w:rsid w:val="00BC442C"/>
    <w:rsid w:val="00BE768B"/>
    <w:rsid w:val="00C51740"/>
    <w:rsid w:val="00CB1409"/>
    <w:rsid w:val="00D71C9B"/>
    <w:rsid w:val="00D970EC"/>
    <w:rsid w:val="00DE65DD"/>
    <w:rsid w:val="00E67ECA"/>
    <w:rsid w:val="00ED519B"/>
    <w:rsid w:val="00F10758"/>
    <w:rsid w:val="00F30727"/>
    <w:rsid w:val="00F45D58"/>
    <w:rsid w:val="00FB7292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FD7ACC"/>
  <w15:docId w15:val="{D86BAAC1-2FC2-498D-83DA-C0732BA8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EF4623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RedAndBlackReport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Type caption here]"/>
      <dgm:spPr/>
      <dgm:t>
        <a:bodyPr/>
        <a:lstStyle/>
        <a:p>
          <a:r>
            <a:rPr lang="en-US"/>
            <a:t>Tapez une légende ici.</a:t>
          </a:r>
          <a:br>
            <a:rPr lang="en-US"/>
          </a:br>
          <a:br>
            <a:rPr lang="en-US"/>
          </a:br>
          <a:r>
            <a:rPr lang="en-US"/>
            <a:t>Pour remplacer l’image par la vôtre, sélectionnez-la, puis appuyez sur Suppr. Vous verrez un espace réservé sur lequel vous pouvez cliquer pour sélectionner votre image.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35049" custLinFactNeighborY="20405"/>
      <dgm:spPr/>
    </dgm:pt>
    <dgm:pt modelId="{555CF3B6-8260-41B2-8A09-5EFEF9CB6167}" type="pres">
      <dgm:prSet presAssocID="{676DE0A4-046E-4C76-A131-D2C54B5B49EE}" presName="rect2" presStyleLbl="fgImgPlace1" presStyleIdx="0" presStyleCnt="1" custScaleX="100000" custScaleY="114194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2E7476CB-143D-4770-A6E3-ED6904ED3D9F}" type="presOf" srcId="{A1CF204F-A4AE-4C27-A499-A84CC462CB14}" destId="{ED07D604-A1FA-45C2-83E8-46304F4E23CF}" srcOrd="0" destOrd="0" presId="NewsLayout3_4/15/2011 5:17:28 PM#11"/>
    <dgm:cxn modelId="{F2F772D3-9C40-4C2A-82B2-0035B13F98E7}" type="presOf" srcId="{676DE0A4-046E-4C76-A131-D2C54B5B49EE}" destId="{60DFF8CA-6103-4981-914D-3C38802974B5}" srcOrd="0" destOrd="0" presId="NewsLayout3_4/15/2011 5:17:28 PM#11"/>
    <dgm:cxn modelId="{F1517142-8BB2-4DF4-911A-36B85E15EACF}" type="presParOf" srcId="{ED07D604-A1FA-45C2-83E8-46304F4E23CF}" destId="{60DFF8CA-6103-4981-914D-3C38802974B5}" srcOrd="0" destOrd="0" presId="NewsLayout3_4/15/2011 5:17:28 PM#11"/>
    <dgm:cxn modelId="{27D1F03B-2B46-41D6-AF39-02216CAE1811}" type="presParOf" srcId="{ED07D604-A1FA-45C2-83E8-46304F4E23CF}" destId="{555CF3B6-8260-41B2-8A09-5EFEF9CB6167}" srcOrd="1" destOrd="0" presId="NewsLayout3_4/15/2011 5:17:28 PM#1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59095"/>
          <a:ext cx="1234440" cy="171273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Tapez une légende ici.</a:t>
          </a:r>
          <a:br>
            <a:rPr lang="en-US" sz="900" kern="1200"/>
          </a:br>
          <a:br>
            <a:rPr lang="en-US" sz="900" kern="1200"/>
          </a:br>
          <a:r>
            <a:rPr lang="en-US" sz="900" kern="1200"/>
            <a:t>Pour remplacer l’image par la vôtre, sélectionnez-la, puis appuyez sur Suppr. Vous verrez un espace réservé sur lequel vous pouvez cliquer pour sélectionner votre image.</a:t>
          </a:r>
        </a:p>
      </dsp:txBody>
      <dsp:txXfrm>
        <a:off x="0" y="5959095"/>
        <a:ext cx="1234440" cy="1712737"/>
      </dsp:txXfrm>
    </dsp:sp>
    <dsp:sp modelId="{555CF3B6-8260-41B2-8A09-5EFEF9CB6167}">
      <dsp:nvSpPr>
        <dsp:cNvPr id="0" name=""/>
        <dsp:cNvSpPr/>
      </dsp:nvSpPr>
      <dsp:spPr>
        <a:xfrm>
          <a:off x="0" y="168156"/>
          <a:ext cx="1234440" cy="5638625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1">
  <dgm:title val="Encadré de la photo"/>
  <dgm:desc val="Réduire l’image au-dessus de la légende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F7BD0CED364C50A55D741F16C23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893AF1-0D3F-48E3-8F96-19F38FCA8764}"/>
      </w:docPartPr>
      <w:docPartBody>
        <w:p w:rsidR="00982259" w:rsidRDefault="00C7557F">
          <w:pPr>
            <w:pStyle w:val="03F7BD0CED364C50A55D741F16C23256"/>
          </w:pPr>
          <w:r w:rsidRPr="002E3E7D">
            <w:rPr>
              <w:rStyle w:val="lev"/>
              <w:noProof/>
            </w:rPr>
            <w:t>Nom</w:t>
          </w:r>
        </w:p>
      </w:docPartBody>
    </w:docPart>
    <w:docPart>
      <w:docPartPr>
        <w:name w:val="1390FE99A7A74C15A48EBB32A205D4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5C75C5-395F-4555-9A17-12E66F9C7F45}"/>
      </w:docPartPr>
      <w:docPartBody>
        <w:p w:rsidR="00982259" w:rsidRDefault="00C7557F">
          <w:pPr>
            <w:pStyle w:val="1390FE99A7A74C15A48EBB32A205D481"/>
          </w:pPr>
          <w:r w:rsidRPr="002E3E7D">
            <w:rPr>
              <w:noProof/>
            </w:rPr>
            <w:t>Titre</w:t>
          </w:r>
        </w:p>
      </w:docPartBody>
    </w:docPart>
    <w:docPart>
      <w:docPartPr>
        <w:name w:val="6A5ED11F208C442583B669DA193031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141F6E-4CEE-426C-BFD1-349E896C1E7F}"/>
      </w:docPartPr>
      <w:docPartBody>
        <w:p w:rsidR="00982259" w:rsidRDefault="00C7557F">
          <w:pPr>
            <w:pStyle w:val="6A5ED11F208C442583B669DA1930315D"/>
          </w:pPr>
          <w:r w:rsidRPr="002E3E7D">
            <w:rPr>
              <w:noProof/>
            </w:rPr>
            <w:t>[Téléphone]</w:t>
          </w:r>
        </w:p>
      </w:docPartBody>
    </w:docPart>
    <w:docPart>
      <w:docPartPr>
        <w:name w:val="FF8193ED1CD94C30878D823445118E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CEB67-7A94-40AE-AF63-A4471FA36062}"/>
      </w:docPartPr>
      <w:docPartBody>
        <w:p w:rsidR="00982259" w:rsidRDefault="00C7557F">
          <w:pPr>
            <w:pStyle w:val="FF8193ED1CD94C30878D823445118E7F"/>
          </w:pPr>
          <w:r w:rsidRPr="002E3E7D">
            <w:rPr>
              <w:noProof/>
            </w:rPr>
            <w:t>[Télécopie]</w:t>
          </w:r>
        </w:p>
      </w:docPartBody>
    </w:docPart>
    <w:docPart>
      <w:docPartPr>
        <w:name w:val="470699064819494EBDE6D0BC408EC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D45796-A2FB-42A7-9A12-E85000E60798}"/>
      </w:docPartPr>
      <w:docPartBody>
        <w:p w:rsidR="00982259" w:rsidRDefault="00C7557F">
          <w:pPr>
            <w:pStyle w:val="470699064819494EBDE6D0BC408EC64E"/>
          </w:pPr>
          <w:r w:rsidRPr="002E3E7D">
            <w:rPr>
              <w:noProof/>
            </w:rPr>
            <w:t>[Adresse électronique]</w:t>
          </w:r>
        </w:p>
      </w:docPartBody>
    </w:docPart>
    <w:docPart>
      <w:docPartPr>
        <w:name w:val="0BC102DCD60A4723B96B21121CEA73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54DA87-7E50-455B-99D5-40DC1DA13952}"/>
      </w:docPartPr>
      <w:docPartBody>
        <w:p w:rsidR="00982259" w:rsidRDefault="00C7557F">
          <w:pPr>
            <w:pStyle w:val="0BC102DCD60A4723B96B21121CEA7371"/>
          </w:pPr>
          <w:r w:rsidRPr="002E3E7D">
            <w:rPr>
              <w:rStyle w:val="lev"/>
              <w:noProof/>
            </w:rPr>
            <w:t>Nom</w:t>
          </w:r>
        </w:p>
      </w:docPartBody>
    </w:docPart>
    <w:docPart>
      <w:docPartPr>
        <w:name w:val="C2605B6F01D84A3E9021843DD2DE80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F34DB6-7FF0-4692-AC54-0285DFAA947A}"/>
      </w:docPartPr>
      <w:docPartBody>
        <w:p w:rsidR="00982259" w:rsidRDefault="00C7557F">
          <w:pPr>
            <w:pStyle w:val="C2605B6F01D84A3E9021843DD2DE80F9"/>
          </w:pPr>
          <w:r w:rsidRPr="002E3E7D">
            <w:rPr>
              <w:noProof/>
            </w:rPr>
            <w:t>Titre</w:t>
          </w:r>
        </w:p>
      </w:docPartBody>
    </w:docPart>
    <w:docPart>
      <w:docPartPr>
        <w:name w:val="5F95036E68C04EB5A65C83151F29D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83EFC4-AD17-4A32-BE2E-FC2ADDFA80C7}"/>
      </w:docPartPr>
      <w:docPartBody>
        <w:p w:rsidR="00982259" w:rsidRDefault="00C7557F">
          <w:pPr>
            <w:pStyle w:val="5F95036E68C04EB5A65C83151F29D509"/>
          </w:pPr>
          <w:r w:rsidRPr="002E3E7D">
            <w:rPr>
              <w:noProof/>
            </w:rPr>
            <w:t>[Téléphone]</w:t>
          </w:r>
        </w:p>
      </w:docPartBody>
    </w:docPart>
    <w:docPart>
      <w:docPartPr>
        <w:name w:val="B8C3BCAFF08F4C18987BE14F135774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B4EF4-54E4-428C-ACBE-AA202E7F84D6}"/>
      </w:docPartPr>
      <w:docPartBody>
        <w:p w:rsidR="00982259" w:rsidRDefault="00C7557F">
          <w:pPr>
            <w:pStyle w:val="B8C3BCAFF08F4C18987BE14F135774EB"/>
          </w:pPr>
          <w:r w:rsidRPr="002E3E7D">
            <w:rPr>
              <w:noProof/>
            </w:rPr>
            <w:t>[Télécopie]</w:t>
          </w:r>
        </w:p>
      </w:docPartBody>
    </w:docPart>
    <w:docPart>
      <w:docPartPr>
        <w:name w:val="052C8D35ECA6471597E521DAE1C7A7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7B1295-A929-486B-94FE-22D884DAF94E}"/>
      </w:docPartPr>
      <w:docPartBody>
        <w:p w:rsidR="00982259" w:rsidRDefault="00C7557F">
          <w:pPr>
            <w:pStyle w:val="052C8D35ECA6471597E521DAE1C7A7BD"/>
          </w:pPr>
          <w:r w:rsidRPr="002E3E7D">
            <w:rPr>
              <w:noProof/>
            </w:rPr>
            <w:t>[Adresse électronique]</w:t>
          </w:r>
        </w:p>
      </w:docPartBody>
    </w:docPart>
    <w:docPart>
      <w:docPartPr>
        <w:name w:val="DE75808C61684F60A40F69B12BD95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6CF4F8-04D8-4D74-B746-4D54E6DF92B9}"/>
      </w:docPartPr>
      <w:docPartBody>
        <w:p w:rsidR="00982259" w:rsidRDefault="00C7557F">
          <w:pPr>
            <w:pStyle w:val="DE75808C61684F60A40F69B12BD95BBF"/>
          </w:pPr>
          <w:r w:rsidRPr="002E3E7D">
            <w:rPr>
              <w:rStyle w:val="lev"/>
              <w:noProof/>
            </w:rPr>
            <w:t>Nom</w:t>
          </w:r>
        </w:p>
      </w:docPartBody>
    </w:docPart>
    <w:docPart>
      <w:docPartPr>
        <w:name w:val="D16B30806BC645C5B83E7C8FDA863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A58D6-9337-4A2F-B8BD-0969A811E022}"/>
      </w:docPartPr>
      <w:docPartBody>
        <w:p w:rsidR="00982259" w:rsidRDefault="00C7557F">
          <w:pPr>
            <w:pStyle w:val="D16B30806BC645C5B83E7C8FDA86313C"/>
          </w:pPr>
          <w:r w:rsidRPr="002E3E7D">
            <w:rPr>
              <w:noProof/>
            </w:rPr>
            <w:t>Titre</w:t>
          </w:r>
        </w:p>
      </w:docPartBody>
    </w:docPart>
    <w:docPart>
      <w:docPartPr>
        <w:name w:val="BB9E33D2671A459F87EC149E3DD60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F87E5-8393-4554-AC0F-B2B7E51DE47D}"/>
      </w:docPartPr>
      <w:docPartBody>
        <w:p w:rsidR="00982259" w:rsidRDefault="00C7557F">
          <w:pPr>
            <w:pStyle w:val="BB9E33D2671A459F87EC149E3DD60D9B"/>
          </w:pPr>
          <w:r w:rsidRPr="002E3E7D">
            <w:rPr>
              <w:noProof/>
            </w:rPr>
            <w:t>[Téléphone]</w:t>
          </w:r>
        </w:p>
      </w:docPartBody>
    </w:docPart>
    <w:docPart>
      <w:docPartPr>
        <w:name w:val="1FCCC7AB5B104572BC2E3798933459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25915-A23B-4946-8E59-B8FB923BCE08}"/>
      </w:docPartPr>
      <w:docPartBody>
        <w:p w:rsidR="00982259" w:rsidRDefault="00C7557F">
          <w:pPr>
            <w:pStyle w:val="1FCCC7AB5B104572BC2E3798933459B6"/>
          </w:pPr>
          <w:r w:rsidRPr="002E3E7D">
            <w:rPr>
              <w:noProof/>
            </w:rPr>
            <w:t>[Télécopie]</w:t>
          </w:r>
        </w:p>
      </w:docPartBody>
    </w:docPart>
    <w:docPart>
      <w:docPartPr>
        <w:name w:val="5AC2EF4FE2C44DECB59AA2F22A609E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76E79E-8E58-450C-AFDB-326176D9B55C}"/>
      </w:docPartPr>
      <w:docPartBody>
        <w:p w:rsidR="00982259" w:rsidRDefault="00C7557F">
          <w:pPr>
            <w:pStyle w:val="5AC2EF4FE2C44DECB59AA2F22A609E57"/>
          </w:pPr>
          <w:r w:rsidRPr="002E3E7D">
            <w:rPr>
              <w:noProof/>
            </w:rPr>
            <w:t>[Adresse électronique]</w:t>
          </w:r>
        </w:p>
      </w:docPartBody>
    </w:docPart>
    <w:docPart>
      <w:docPartPr>
        <w:name w:val="BA03CE5344A045F096018A678DAE5C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76B72C-BA2C-4FCF-8DC6-2DA87C974FD3}"/>
      </w:docPartPr>
      <w:docPartBody>
        <w:p w:rsidR="00982259" w:rsidRDefault="00C7557F">
          <w:pPr>
            <w:pStyle w:val="BA03CE5344A045F096018A678DAE5C1A"/>
          </w:pPr>
          <w:r w:rsidRPr="002E3E7D">
            <w:rPr>
              <w:rStyle w:val="lev"/>
              <w:noProof/>
            </w:rPr>
            <w:t>[Entreprise]</w:t>
          </w:r>
        </w:p>
      </w:docPartBody>
    </w:docPart>
    <w:docPart>
      <w:docPartPr>
        <w:name w:val="DE97CB7C1F2F4124945433A77131D7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5720A-FEE9-4AB3-B1BA-2332F03432A4}"/>
      </w:docPartPr>
      <w:docPartBody>
        <w:p w:rsidR="00982259" w:rsidRDefault="00C7557F">
          <w:pPr>
            <w:pStyle w:val="DE97CB7C1F2F4124945433A77131D7B0"/>
          </w:pPr>
          <w:r w:rsidRPr="002E3E7D">
            <w:rPr>
              <w:noProof/>
            </w:rPr>
            <w:t>[Adresse, Ville, Pays, Code postal]</w:t>
          </w:r>
        </w:p>
      </w:docPartBody>
    </w:docPart>
    <w:docPart>
      <w:docPartPr>
        <w:name w:val="73365D79B22245A78007CE35F8744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62E67A-3DA9-471A-9273-CBFE55B9D90E}"/>
      </w:docPartPr>
      <w:docPartBody>
        <w:p w:rsidR="00982259" w:rsidRDefault="00C7557F">
          <w:pPr>
            <w:pStyle w:val="73365D79B22245A78007CE35F87446A0"/>
          </w:pPr>
          <w:r w:rsidRPr="002E3E7D">
            <w:rPr>
              <w:noProof/>
            </w:rPr>
            <w:t>[Site web]</w:t>
          </w:r>
        </w:p>
      </w:docPartBody>
    </w:docPart>
    <w:docPart>
      <w:docPartPr>
        <w:name w:val="CD6A2D526EDF4D96AE10536DE0930F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762B1-E3CE-4199-AA48-082B7A55D678}"/>
      </w:docPartPr>
      <w:docPartBody>
        <w:p w:rsidR="00982259" w:rsidRDefault="00C7557F">
          <w:pPr>
            <w:pStyle w:val="CD6A2D526EDF4D96AE10536DE0930FCD"/>
          </w:pPr>
          <w:r w:rsidRPr="00C51740">
            <w:rPr>
              <w:noProof/>
            </w:rPr>
            <w:t>Rapport annuel</w:t>
          </w:r>
        </w:p>
      </w:docPartBody>
    </w:docPart>
    <w:docPart>
      <w:docPartPr>
        <w:name w:val="0F432FEEBDE641DB9CD0B190E33A68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A8E127-E743-4AC7-8F4D-B8FB09E4C6EA}"/>
      </w:docPartPr>
      <w:docPartBody>
        <w:p w:rsidR="00982259" w:rsidRDefault="00C7557F">
          <w:pPr>
            <w:pStyle w:val="0F432FEEBDE641DB9CD0B190E33A6863"/>
          </w:pPr>
          <w:r w:rsidRPr="00C51740">
            <w:rPr>
              <w:noProof/>
            </w:rPr>
            <w:t>AF [Année]</w:t>
          </w:r>
        </w:p>
      </w:docPartBody>
    </w:docPart>
    <w:docPart>
      <w:docPartPr>
        <w:name w:val="2E3A3B2FF96B416AB179B584141223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0D0856-5001-4536-832D-D98216095B32}"/>
      </w:docPartPr>
      <w:docPartBody>
        <w:p w:rsidR="00982259" w:rsidRDefault="00C7557F">
          <w:pPr>
            <w:pStyle w:val="2E3A3B2FF96B416AB179B5841412231C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7F"/>
    <w:rsid w:val="004745BF"/>
    <w:rsid w:val="00982259"/>
    <w:rsid w:val="00C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4DB88E405674DF3BECC3E7FA242066D">
    <w:name w:val="F4DB88E405674DF3BECC3E7FA242066D"/>
  </w:style>
  <w:style w:type="paragraph" w:customStyle="1" w:styleId="ACF802AEE4674B80A0FFD60771722648">
    <w:name w:val="ACF802AEE4674B80A0FFD60771722648"/>
  </w:style>
  <w:style w:type="paragraph" w:customStyle="1" w:styleId="B3E6D031051C47DE8BB937756E992CAD">
    <w:name w:val="B3E6D031051C47DE8BB937756E992CAD"/>
  </w:style>
  <w:style w:type="paragraph" w:customStyle="1" w:styleId="F736939D22BB4951A149CC9DECEAF693">
    <w:name w:val="F736939D22BB4951A149CC9DECEAF693"/>
  </w:style>
  <w:style w:type="paragraph" w:customStyle="1" w:styleId="7AAEE67A787343F99D4E65600B2ECCAF">
    <w:name w:val="7AAEE67A787343F99D4E65600B2ECCAF"/>
  </w:style>
  <w:style w:type="paragraph" w:customStyle="1" w:styleId="D3C4F38085534744B65D64421351765F">
    <w:name w:val="D3C4F38085534744B65D64421351765F"/>
  </w:style>
  <w:style w:type="paragraph" w:customStyle="1" w:styleId="BA123495A35F430484061CA7C659784D">
    <w:name w:val="BA123495A35F430484061CA7C659784D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38DC44F2A41743DCBDD07B367ED92CD6">
    <w:name w:val="38DC44F2A41743DCBDD07B367ED92CD6"/>
  </w:style>
  <w:style w:type="paragraph" w:customStyle="1" w:styleId="D56AFC463DAE4748A1AB47C57BC66033">
    <w:name w:val="D56AFC463DAE4748A1AB47C57BC66033"/>
  </w:style>
  <w:style w:type="paragraph" w:customStyle="1" w:styleId="D9D51FC1C6BA4C5EB09BF7BCAE672B7D">
    <w:name w:val="D9D51FC1C6BA4C5EB09BF7BCAE672B7D"/>
  </w:style>
  <w:style w:type="paragraph" w:customStyle="1" w:styleId="ADAEFD6A6BEA492EB0B99187AC0E7FAC">
    <w:name w:val="ADAEFD6A6BEA492EB0B99187AC0E7FAC"/>
  </w:style>
  <w:style w:type="paragraph" w:customStyle="1" w:styleId="7030CCFD5EFF46089B2C6423900315C3">
    <w:name w:val="7030CCFD5EFF46089B2C6423900315C3"/>
  </w:style>
  <w:style w:type="paragraph" w:customStyle="1" w:styleId="D5119D629028464586B9E10CFC241481">
    <w:name w:val="D5119D629028464586B9E10CFC241481"/>
  </w:style>
  <w:style w:type="paragraph" w:customStyle="1" w:styleId="CF3A85A330A9410E8BD4F59D312927A4">
    <w:name w:val="CF3A85A330A9410E8BD4F59D312927A4"/>
  </w:style>
  <w:style w:type="paragraph" w:customStyle="1" w:styleId="584B1E52210A4210B75425E48BDB6028">
    <w:name w:val="584B1E52210A4210B75425E48BDB6028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03F7BD0CED364C50A55D741F16C23256">
    <w:name w:val="03F7BD0CED364C50A55D741F16C23256"/>
  </w:style>
  <w:style w:type="paragraph" w:customStyle="1" w:styleId="1390FE99A7A74C15A48EBB32A205D481">
    <w:name w:val="1390FE99A7A74C15A48EBB32A205D481"/>
  </w:style>
  <w:style w:type="paragraph" w:customStyle="1" w:styleId="6A5ED11F208C442583B669DA1930315D">
    <w:name w:val="6A5ED11F208C442583B669DA1930315D"/>
  </w:style>
  <w:style w:type="paragraph" w:customStyle="1" w:styleId="FF8193ED1CD94C30878D823445118E7F">
    <w:name w:val="FF8193ED1CD94C30878D823445118E7F"/>
  </w:style>
  <w:style w:type="paragraph" w:customStyle="1" w:styleId="470699064819494EBDE6D0BC408EC64E">
    <w:name w:val="470699064819494EBDE6D0BC408EC64E"/>
  </w:style>
  <w:style w:type="paragraph" w:customStyle="1" w:styleId="0BC102DCD60A4723B96B21121CEA7371">
    <w:name w:val="0BC102DCD60A4723B96B21121CEA7371"/>
  </w:style>
  <w:style w:type="paragraph" w:customStyle="1" w:styleId="C2605B6F01D84A3E9021843DD2DE80F9">
    <w:name w:val="C2605B6F01D84A3E9021843DD2DE80F9"/>
  </w:style>
  <w:style w:type="paragraph" w:customStyle="1" w:styleId="5F95036E68C04EB5A65C83151F29D509">
    <w:name w:val="5F95036E68C04EB5A65C83151F29D509"/>
  </w:style>
  <w:style w:type="paragraph" w:customStyle="1" w:styleId="B8C3BCAFF08F4C18987BE14F135774EB">
    <w:name w:val="B8C3BCAFF08F4C18987BE14F135774EB"/>
  </w:style>
  <w:style w:type="paragraph" w:customStyle="1" w:styleId="052C8D35ECA6471597E521DAE1C7A7BD">
    <w:name w:val="052C8D35ECA6471597E521DAE1C7A7BD"/>
  </w:style>
  <w:style w:type="paragraph" w:customStyle="1" w:styleId="DE75808C61684F60A40F69B12BD95BBF">
    <w:name w:val="DE75808C61684F60A40F69B12BD95BBF"/>
  </w:style>
  <w:style w:type="paragraph" w:customStyle="1" w:styleId="D16B30806BC645C5B83E7C8FDA86313C">
    <w:name w:val="D16B30806BC645C5B83E7C8FDA86313C"/>
  </w:style>
  <w:style w:type="paragraph" w:customStyle="1" w:styleId="BB9E33D2671A459F87EC149E3DD60D9B">
    <w:name w:val="BB9E33D2671A459F87EC149E3DD60D9B"/>
  </w:style>
  <w:style w:type="paragraph" w:customStyle="1" w:styleId="1FCCC7AB5B104572BC2E3798933459B6">
    <w:name w:val="1FCCC7AB5B104572BC2E3798933459B6"/>
  </w:style>
  <w:style w:type="paragraph" w:customStyle="1" w:styleId="5AC2EF4FE2C44DECB59AA2F22A609E57">
    <w:name w:val="5AC2EF4FE2C44DECB59AA2F22A609E57"/>
  </w:style>
  <w:style w:type="paragraph" w:customStyle="1" w:styleId="BA03CE5344A045F096018A678DAE5C1A">
    <w:name w:val="BA03CE5344A045F096018A678DAE5C1A"/>
  </w:style>
  <w:style w:type="paragraph" w:customStyle="1" w:styleId="DE97CB7C1F2F4124945433A77131D7B0">
    <w:name w:val="DE97CB7C1F2F4124945433A77131D7B0"/>
  </w:style>
  <w:style w:type="paragraph" w:customStyle="1" w:styleId="73365D79B22245A78007CE35F87446A0">
    <w:name w:val="73365D79B22245A78007CE35F87446A0"/>
  </w:style>
  <w:style w:type="paragraph" w:customStyle="1" w:styleId="CD6A2D526EDF4D96AE10536DE0930FCD">
    <w:name w:val="CD6A2D526EDF4D96AE10536DE0930FCD"/>
  </w:style>
  <w:style w:type="paragraph" w:customStyle="1" w:styleId="0F432FEEBDE641DB9CD0B190E33A6863">
    <w:name w:val="0F432FEEBDE641DB9CD0B190E33A6863"/>
  </w:style>
  <w:style w:type="paragraph" w:customStyle="1" w:styleId="2E3A3B2FF96B416AB179B5841412231C">
    <w:name w:val="2E3A3B2FF96B416AB179B5841412231C"/>
  </w:style>
  <w:style w:type="paragraph" w:customStyle="1" w:styleId="DB6D976F97BE4BD6AEF4CFE9D964CEFB">
    <w:name w:val="DB6D976F97BE4BD6AEF4CFE9D964CEFB"/>
  </w:style>
  <w:style w:type="paragraph" w:customStyle="1" w:styleId="4455DD3E3D8F4CE6AA86AC707DE260DE">
    <w:name w:val="4455DD3E3D8F4CE6AA86AC707DE260DE"/>
  </w:style>
  <w:style w:type="paragraph" w:customStyle="1" w:styleId="52FF17FFEDCE480BB193AB45B81EBA0C">
    <w:name w:val="52FF17FFEDCE480BB193AB45B81EBA0C"/>
  </w:style>
  <w:style w:type="paragraph" w:customStyle="1" w:styleId="C4C72035F319464892A8DA07EE92E3EF">
    <w:name w:val="C4C72035F319464892A8DA07EE92E3EF"/>
  </w:style>
  <w:style w:type="paragraph" w:customStyle="1" w:styleId="263E196662B54185B8FD48E1653301A1">
    <w:name w:val="263E196662B54185B8FD48E1653301A1"/>
  </w:style>
  <w:style w:type="paragraph" w:customStyle="1" w:styleId="FE078EC859F24EC3BEC525E0CCF7E9E0">
    <w:name w:val="FE078EC859F24EC3BEC525E0CCF7E9E0"/>
  </w:style>
  <w:style w:type="paragraph" w:customStyle="1" w:styleId="D5D2DCD233D245BD8E52F45CE7DF7788">
    <w:name w:val="D5D2DCD233D245BD8E52F45CE7DF7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Rue de l’industrie
St Berthevin 53 300</CompanyAddress>
  <CompanyPhone>07 80 31 11 21</CompanyPhone>
  <CompanyFax/>
  <CompanyEmail>Andrew.Burger@creativeVerce.fr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16938F-0A00-4270-8DB8-BB6D299F5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7ACB3-CCC7-4208-BA2A-A4E834C2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0</TotalTime>
  <Pages>9</Pages>
  <Words>475</Words>
  <Characters>2613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Analyse Conceptuelle</vt:lpstr>
      <vt:lpstr/>
      <vt:lpstr/>
    </vt:vector>
  </TitlesOfParts>
  <Company>Creative’ Verce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Conceptuelle</dc:title>
  <dc:subject>2017-2018</dc:subject>
  <dc:creator>thomas huet</dc:creator>
  <cp:keywords/>
  <cp:lastModifiedBy>thomas huet</cp:lastModifiedBy>
  <cp:revision>2</cp:revision>
  <dcterms:created xsi:type="dcterms:W3CDTF">2018-02-06T15:36:00Z</dcterms:created>
  <dcterms:modified xsi:type="dcterms:W3CDTF">2018-02-06T15:36:00Z</dcterms:modified>
  <cp:contentStatus>www.CreativeVerce.fr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